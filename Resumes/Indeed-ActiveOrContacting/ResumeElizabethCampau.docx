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4B0E" w14:textId="77777777" w:rsidR="003C49F9" w:rsidRDefault="003C49F9" w:rsidP="003C49F9">
      <w:pPr>
        <w:pStyle w:val="Title"/>
      </w:pPr>
      <w:r>
        <w:t>Elizabeth Campau</w:t>
      </w:r>
    </w:p>
    <w:p w14:paraId="4D957F59" w14:textId="73F99DD2" w:rsidR="00CE72A5" w:rsidRPr="00CE72A5" w:rsidRDefault="003C49F9" w:rsidP="00D573C4">
      <w:pPr>
        <w:rPr>
          <w:i/>
          <w:iCs/>
        </w:rPr>
      </w:pPr>
      <w:r>
        <w:t>West Olive, MI | </w:t>
      </w:r>
      <w:r w:rsidR="00357147">
        <w:t>+</w:t>
      </w:r>
      <w:r w:rsidR="00CF2B05">
        <w:t xml:space="preserve">1 </w:t>
      </w:r>
      <w:r>
        <w:t>(616) 990-8149 | </w:t>
      </w:r>
      <w:hyperlink r:id="rId11" w:history="1">
        <w:r w:rsidR="00CB6D19" w:rsidRPr="007F5151">
          <w:rPr>
            <w:rStyle w:val="Hyperlink"/>
          </w:rPr>
          <w:t>campauel@mail.gvsu.edu</w:t>
        </w:r>
      </w:hyperlink>
    </w:p>
    <w:sdt>
      <w:sdtPr>
        <w:alias w:val="Education:"/>
        <w:tag w:val="Education:"/>
        <w:id w:val="807127995"/>
        <w:placeholder>
          <w:docPart w:val="00E2477530C241CEB001891EEB34BCD8"/>
        </w:placeholder>
        <w:temporary/>
        <w:showingPlcHdr/>
      </w:sdtPr>
      <w:sdtEndPr/>
      <w:sdtContent>
        <w:p w14:paraId="33263BA8" w14:textId="77777777" w:rsidR="003C49F9" w:rsidRDefault="003C49F9" w:rsidP="003C49F9">
          <w:pPr>
            <w:pStyle w:val="Heading1"/>
          </w:pPr>
          <w:r>
            <w:t>Education</w:t>
          </w:r>
        </w:p>
      </w:sdtContent>
    </w:sdt>
    <w:p w14:paraId="5CCB78F1" w14:textId="2CF19B21" w:rsidR="003C49F9" w:rsidRDefault="00290D6F" w:rsidP="003C49F9">
      <w:pPr>
        <w:pStyle w:val="Heading2"/>
      </w:pPr>
      <w:r>
        <w:t>P.S.m</w:t>
      </w:r>
      <w:r w:rsidR="003C49F9">
        <w:t xml:space="preserve"> | Degree anticipated </w:t>
      </w:r>
      <w:r w:rsidR="009D3514">
        <w:t>AUGUST</w:t>
      </w:r>
      <w:r w:rsidR="003C49F9">
        <w:t xml:space="preserve"> 202</w:t>
      </w:r>
      <w:r w:rsidR="00CA1DE6">
        <w:t>2</w:t>
      </w:r>
      <w:r w:rsidR="003C49F9">
        <w:t> | Grand Valley state university</w:t>
      </w:r>
    </w:p>
    <w:p w14:paraId="5D41B17B" w14:textId="50E406A4" w:rsidR="003C49F9" w:rsidRDefault="003D1C91" w:rsidP="003C49F9">
      <w:pPr>
        <w:pStyle w:val="ListBullet"/>
        <w:numPr>
          <w:ilvl w:val="0"/>
          <w:numId w:val="24"/>
        </w:numPr>
      </w:pPr>
      <w:r>
        <w:t>Data Science and Analytics</w:t>
      </w:r>
    </w:p>
    <w:p w14:paraId="56DF91C0" w14:textId="291331A8" w:rsidR="00EB1737" w:rsidRDefault="00EB1737" w:rsidP="003C49F9">
      <w:pPr>
        <w:pStyle w:val="ListBullet"/>
        <w:numPr>
          <w:ilvl w:val="0"/>
          <w:numId w:val="24"/>
        </w:numPr>
      </w:pPr>
      <w:r>
        <w:t xml:space="preserve">Current GPA </w:t>
      </w:r>
      <w:r w:rsidR="00AF5998">
        <w:t>3.9</w:t>
      </w:r>
      <w:r w:rsidR="00FF2EFC">
        <w:t>5</w:t>
      </w:r>
    </w:p>
    <w:p w14:paraId="5D46DB5C" w14:textId="68FAD286" w:rsidR="00CA1DE6" w:rsidRDefault="00CA1DE6" w:rsidP="00CA1DE6">
      <w:pPr>
        <w:pStyle w:val="Heading2"/>
      </w:pPr>
      <w:r>
        <w:t>B.S | 2020 | Grand Valley state university</w:t>
      </w:r>
    </w:p>
    <w:p w14:paraId="025A4931" w14:textId="77777777" w:rsidR="00CA1DE6" w:rsidRDefault="00CA1DE6" w:rsidP="00CA1DE6">
      <w:pPr>
        <w:pStyle w:val="ListBullet"/>
        <w:numPr>
          <w:ilvl w:val="0"/>
          <w:numId w:val="24"/>
        </w:numPr>
      </w:pPr>
      <w:r>
        <w:t>Major: Statistics</w:t>
      </w:r>
    </w:p>
    <w:p w14:paraId="6AB5D8B1" w14:textId="3C3FB6EA" w:rsidR="00CA1DE6" w:rsidRDefault="00CA1DE6" w:rsidP="003D1C91">
      <w:pPr>
        <w:pStyle w:val="ListBullet"/>
        <w:numPr>
          <w:ilvl w:val="0"/>
          <w:numId w:val="24"/>
        </w:numPr>
      </w:pPr>
      <w:r>
        <w:t xml:space="preserve">Minor: Philosophy </w:t>
      </w:r>
    </w:p>
    <w:p w14:paraId="7358FC8E" w14:textId="7E93DC28" w:rsidR="00EB1737" w:rsidRDefault="00EB1737" w:rsidP="003D1C91">
      <w:pPr>
        <w:pStyle w:val="ListBullet"/>
        <w:numPr>
          <w:ilvl w:val="0"/>
          <w:numId w:val="24"/>
        </w:numPr>
      </w:pPr>
      <w:r>
        <w:t>GPA 3.8</w:t>
      </w:r>
    </w:p>
    <w:p w14:paraId="3B837DE6" w14:textId="36A41AD0" w:rsidR="0039479B" w:rsidRDefault="0039479B" w:rsidP="0039479B">
      <w:pPr>
        <w:pStyle w:val="Heading1"/>
      </w:pPr>
      <w:r>
        <w:t>Projects</w:t>
      </w:r>
    </w:p>
    <w:p w14:paraId="69A78CE4" w14:textId="6C7A9B4C" w:rsidR="000C4A44" w:rsidRDefault="009934B1" w:rsidP="000C4A44">
      <w:pPr>
        <w:pStyle w:val="Heading2"/>
      </w:pPr>
      <w:r>
        <w:t xml:space="preserve">Artificial </w:t>
      </w:r>
      <w:r w:rsidR="00D518D1">
        <w:t xml:space="preserve">Neural Network </w:t>
      </w:r>
      <w:r w:rsidR="002837AB">
        <w:t>Implementation</w:t>
      </w:r>
    </w:p>
    <w:p w14:paraId="004B73D6" w14:textId="6B1CF478" w:rsidR="000C4A44" w:rsidRDefault="00D518D1" w:rsidP="000C4A44">
      <w:pPr>
        <w:pStyle w:val="ListBullet"/>
        <w:numPr>
          <w:ilvl w:val="0"/>
          <w:numId w:val="24"/>
        </w:numPr>
      </w:pPr>
      <w:r>
        <w:t>Implementa</w:t>
      </w:r>
      <w:r w:rsidR="007F46AA">
        <w:t xml:space="preserve">tion of </w:t>
      </w:r>
      <w:r w:rsidR="009934B1">
        <w:t xml:space="preserve">neural network </w:t>
      </w:r>
      <w:r w:rsidR="00D41824">
        <w:t>from scratch in Python to identify handwritten digits</w:t>
      </w:r>
      <w:r w:rsidR="00E34AA7">
        <w:t>.</w:t>
      </w:r>
      <w:r w:rsidR="00321FC0">
        <w:t xml:space="preserve"> </w:t>
      </w:r>
      <w:r w:rsidR="002242B9">
        <w:t>Achieved 94%</w:t>
      </w:r>
      <w:r w:rsidR="00161144">
        <w:t xml:space="preserve"> test </w:t>
      </w:r>
      <w:r w:rsidR="002242B9">
        <w:t>accuracy with one hidden layer.</w:t>
      </w:r>
    </w:p>
    <w:p w14:paraId="199B7EA4" w14:textId="4E6CE981" w:rsidR="002B4D4E" w:rsidRDefault="002B4D4E" w:rsidP="002B4D4E">
      <w:pPr>
        <w:pStyle w:val="Heading2"/>
      </w:pPr>
      <w:r>
        <w:t>ID3 Decision Tree</w:t>
      </w:r>
      <w:r w:rsidR="002837AB">
        <w:t xml:space="preserve"> Implementation</w:t>
      </w:r>
    </w:p>
    <w:p w14:paraId="7D56166B" w14:textId="2F37B268" w:rsidR="002B4D4E" w:rsidRDefault="006A0868" w:rsidP="002B4D4E">
      <w:pPr>
        <w:pStyle w:val="ListBullet"/>
        <w:numPr>
          <w:ilvl w:val="0"/>
          <w:numId w:val="24"/>
        </w:numPr>
      </w:pPr>
      <w:r>
        <w:t xml:space="preserve">Implementation of ID3 Decision Tree algorithm </w:t>
      </w:r>
      <w:r w:rsidR="0007672D">
        <w:t>from scratch</w:t>
      </w:r>
      <w:r w:rsidR="00B94C67">
        <w:t xml:space="preserve"> </w:t>
      </w:r>
      <w:r w:rsidR="00C33FDC">
        <w:t xml:space="preserve">in Python </w:t>
      </w:r>
      <w:r w:rsidR="00B94C67">
        <w:t>and basic visual representation of tree</w:t>
      </w:r>
      <w:r w:rsidR="0022301E">
        <w:t>.</w:t>
      </w:r>
    </w:p>
    <w:p w14:paraId="679E8ADF" w14:textId="77777777" w:rsidR="00141F9D" w:rsidRDefault="00141F9D" w:rsidP="00141F9D">
      <w:pPr>
        <w:pStyle w:val="Heading2"/>
      </w:pPr>
      <w:r>
        <w:t>Reinforcement Learning</w:t>
      </w:r>
    </w:p>
    <w:p w14:paraId="48426EDE" w14:textId="3050FC1C" w:rsidR="00141F9D" w:rsidRDefault="00141F9D" w:rsidP="00141F9D">
      <w:pPr>
        <w:pStyle w:val="ListBullet"/>
        <w:numPr>
          <w:ilvl w:val="0"/>
          <w:numId w:val="24"/>
        </w:numPr>
      </w:pPr>
      <w:r>
        <w:t>Use of Q-Learning algorithm in Python to optimize gameplay of a ‘bot’ player in a simple game.</w:t>
      </w:r>
      <w:r w:rsidR="00692C1D">
        <w:t xml:space="preserve"> Achieved</w:t>
      </w:r>
      <w:r w:rsidR="001056FC">
        <w:t xml:space="preserve"> typical</w:t>
      </w:r>
      <w:r w:rsidR="00692C1D">
        <w:t xml:space="preserve"> win-rate of &gt;90%</w:t>
      </w:r>
      <w:r w:rsidR="00443250">
        <w:t>, tie-rate of &lt;10%,</w:t>
      </w:r>
      <w:r w:rsidR="00355BC0">
        <w:t xml:space="preserve"> and</w:t>
      </w:r>
      <w:r w:rsidR="00443250">
        <w:t xml:space="preserve"> lose-rate of 0 against a randomly moving opponent player </w:t>
      </w:r>
      <w:r w:rsidR="00355BC0">
        <w:t>with</w:t>
      </w:r>
      <w:r w:rsidR="001056FC">
        <w:t xml:space="preserve"> a short learning period.</w:t>
      </w:r>
    </w:p>
    <w:p w14:paraId="5839FDD7" w14:textId="5EFC887A" w:rsidR="00141F9D" w:rsidRDefault="00141F9D" w:rsidP="00141F9D">
      <w:pPr>
        <w:pStyle w:val="Heading2"/>
      </w:pPr>
      <w:r>
        <w:t>Document Classification using naïve bayes</w:t>
      </w:r>
    </w:p>
    <w:p w14:paraId="54817D98" w14:textId="66F433FD" w:rsidR="00141F9D" w:rsidRDefault="00A745B3" w:rsidP="00141F9D">
      <w:pPr>
        <w:pStyle w:val="ListBullet"/>
      </w:pPr>
      <w:r>
        <w:t xml:space="preserve">Use of Naïve Bayes to classify documents </w:t>
      </w:r>
      <w:r w:rsidR="00943C8F">
        <w:t>by topic</w:t>
      </w:r>
      <w:r w:rsidR="00F77F2A">
        <w:t xml:space="preserve">. </w:t>
      </w:r>
      <w:r w:rsidR="00167ABD">
        <w:t>I also analyzed the</w:t>
      </w:r>
      <w:r w:rsidR="00917F03">
        <w:t xml:space="preserve"> relative popularity of words across documents, and remov</w:t>
      </w:r>
      <w:r w:rsidR="00276045">
        <w:t>ed</w:t>
      </w:r>
      <w:r w:rsidR="00917F03">
        <w:t xml:space="preserve"> </w:t>
      </w:r>
      <w:r w:rsidR="00342A83">
        <w:t>from analysis</w:t>
      </w:r>
      <w:r w:rsidR="00917F03">
        <w:t xml:space="preserve"> words which </w:t>
      </w:r>
      <w:r w:rsidR="00C84D89">
        <w:t xml:space="preserve">did not have sufficient </w:t>
      </w:r>
      <w:r w:rsidR="00342A83">
        <w:t>popularity changes between topics</w:t>
      </w:r>
      <w:r w:rsidR="00276045">
        <w:t xml:space="preserve">, resulting in a </w:t>
      </w:r>
      <w:r w:rsidR="00E67561">
        <w:t>&gt;</w:t>
      </w:r>
      <w:r w:rsidR="00276045">
        <w:t>2% increase in accuracy of the base classifier.</w:t>
      </w:r>
    </w:p>
    <w:p w14:paraId="6AA6F397" w14:textId="3566EB6F" w:rsidR="002B4D4E" w:rsidRDefault="005A1BEE" w:rsidP="002B4D4E">
      <w:pPr>
        <w:pStyle w:val="Heading2"/>
      </w:pPr>
      <w:r>
        <w:t xml:space="preserve">R </w:t>
      </w:r>
      <w:r w:rsidR="002B4D4E">
        <w:t>SHINY APP for Data Visualization</w:t>
      </w:r>
    </w:p>
    <w:p w14:paraId="21DBD747" w14:textId="663FD076" w:rsidR="002B4D4E" w:rsidRDefault="002B4D4E" w:rsidP="002B4D4E">
      <w:pPr>
        <w:pStyle w:val="ListBullet"/>
        <w:numPr>
          <w:ilvl w:val="0"/>
          <w:numId w:val="24"/>
        </w:numPr>
      </w:pPr>
      <w:r>
        <w:t xml:space="preserve">Worked in a group </w:t>
      </w:r>
      <w:r w:rsidR="0087688D">
        <w:t xml:space="preserve">of 3 </w:t>
      </w:r>
      <w:r>
        <w:t>to create an interactive Shiny App in R to display visualizations of large amounts of data</w:t>
      </w:r>
      <w:r w:rsidR="004006B0">
        <w:t xml:space="preserve"> </w:t>
      </w:r>
      <w:r w:rsidR="003124B6">
        <w:t>of COVID-19 cases</w:t>
      </w:r>
      <w:r>
        <w:t>.</w:t>
      </w:r>
    </w:p>
    <w:p w14:paraId="3C47DE06" w14:textId="3311ED22" w:rsidR="008F7C06" w:rsidRDefault="00825D7F" w:rsidP="008F7C06">
      <w:pPr>
        <w:pStyle w:val="Heading2"/>
      </w:pPr>
      <w:r>
        <w:t>Logistic Regression using Best Subsets</w:t>
      </w:r>
    </w:p>
    <w:p w14:paraId="16BBFF83" w14:textId="569A5E8D" w:rsidR="00734600" w:rsidRPr="005B5300" w:rsidRDefault="008F7C06" w:rsidP="00825D7F">
      <w:pPr>
        <w:pStyle w:val="ListBullet"/>
        <w:numPr>
          <w:ilvl w:val="0"/>
          <w:numId w:val="24"/>
        </w:numPr>
      </w:pPr>
      <w:r>
        <w:t>Prediction of suicide rate by country according to demographic information</w:t>
      </w:r>
      <w:r w:rsidR="00825D7F">
        <w:t xml:space="preserve">, using </w:t>
      </w:r>
      <w:r w:rsidR="00986030">
        <w:t>R.</w:t>
      </w:r>
    </w:p>
    <w:p w14:paraId="3E81A869" w14:textId="50E483D1" w:rsidR="0039479B" w:rsidRDefault="008552EB" w:rsidP="0039479B">
      <w:pPr>
        <w:pStyle w:val="Heading2"/>
      </w:pPr>
      <w:r w:rsidRPr="008552EB">
        <w:t xml:space="preserve"> </w:t>
      </w:r>
      <w:r w:rsidR="00060235">
        <w:t>Survey Analysis with Multiple Linear Regression</w:t>
      </w:r>
    </w:p>
    <w:p w14:paraId="20079E3B" w14:textId="2F9B0F1D" w:rsidR="0039479B" w:rsidRDefault="00F1058F" w:rsidP="0039479B">
      <w:pPr>
        <w:pStyle w:val="ListBullet"/>
        <w:numPr>
          <w:ilvl w:val="0"/>
          <w:numId w:val="24"/>
        </w:numPr>
      </w:pPr>
      <w:r>
        <w:t>Analysis of</w:t>
      </w:r>
      <w:r w:rsidR="00482778">
        <w:t xml:space="preserve"> </w:t>
      </w:r>
      <w:r>
        <w:t>survey data to assess academic entitlement</w:t>
      </w:r>
      <w:r w:rsidR="00FD3479">
        <w:t xml:space="preserve"> in physician assistant students at GVSU. </w:t>
      </w:r>
      <w:r w:rsidR="00614659">
        <w:t xml:space="preserve">Included </w:t>
      </w:r>
      <w:r w:rsidR="007D7DC7">
        <w:t xml:space="preserve">use of SAS for </w:t>
      </w:r>
      <w:r w:rsidR="00614659">
        <w:t xml:space="preserve">analysis of </w:t>
      </w:r>
      <w:r w:rsidR="00F974AE">
        <w:t xml:space="preserve">internal consistency of </w:t>
      </w:r>
      <w:r w:rsidR="003E7FC2">
        <w:t>survey constructs</w:t>
      </w:r>
      <w:r w:rsidR="007D7DC7">
        <w:t xml:space="preserve"> and</w:t>
      </w:r>
      <w:r w:rsidR="003E7FC2">
        <w:t xml:space="preserve"> </w:t>
      </w:r>
      <w:r w:rsidR="005440E8">
        <w:t xml:space="preserve">Multiple Linear Regression </w:t>
      </w:r>
      <w:r w:rsidR="00773614">
        <w:t>to predict academic entitlement from demographic information</w:t>
      </w:r>
      <w:r w:rsidR="00DB5CFD">
        <w:t>.</w:t>
      </w:r>
      <w:r w:rsidR="008E025C">
        <w:t xml:space="preserve"> </w:t>
      </w:r>
    </w:p>
    <w:p w14:paraId="276379B9" w14:textId="77777777" w:rsidR="00296AAB" w:rsidRDefault="00296AAB" w:rsidP="00296AAB">
      <w:pPr>
        <w:pStyle w:val="Heading2"/>
      </w:pPr>
      <w:r>
        <w:lastRenderedPageBreak/>
        <w:t>CUDA for GPU-Acceleration</w:t>
      </w:r>
    </w:p>
    <w:p w14:paraId="2E4167FA" w14:textId="77777777" w:rsidR="00296AAB" w:rsidRDefault="00296AAB" w:rsidP="00296AAB">
      <w:pPr>
        <w:pStyle w:val="ListBullet"/>
      </w:pPr>
      <w:r>
        <w:t>Creation of Voronoi diagram using CUDA-based GPU-accelerated computation in C++. Achieved Speedup of  &gt;60.</w:t>
      </w:r>
    </w:p>
    <w:p w14:paraId="1E3EBD63" w14:textId="77777777" w:rsidR="00296AAB" w:rsidRDefault="00296AAB" w:rsidP="00296AAB">
      <w:pPr>
        <w:pStyle w:val="Heading2"/>
      </w:pPr>
      <w:r>
        <w:t xml:space="preserve">MPI for Cluster Computing </w:t>
      </w:r>
    </w:p>
    <w:p w14:paraId="67F43117" w14:textId="77777777" w:rsidR="00296AAB" w:rsidRDefault="00296AAB" w:rsidP="00296AAB">
      <w:pPr>
        <w:pStyle w:val="ListBullet"/>
      </w:pPr>
      <w:r>
        <w:t>Identification of genes which are most differently expressed between diseased and control groups using Open-MPI-based message-passing cluster computing in C++. Achieved Speedup of  &gt;30 on 60 processors.</w:t>
      </w:r>
    </w:p>
    <w:p w14:paraId="1E0C2D0E" w14:textId="77777777" w:rsidR="00296AAB" w:rsidRDefault="00296AAB" w:rsidP="00296AAB">
      <w:pPr>
        <w:pStyle w:val="Heading2"/>
      </w:pPr>
      <w:r>
        <w:t>OpenMP Multi-Threading</w:t>
      </w:r>
    </w:p>
    <w:p w14:paraId="6A9FA692" w14:textId="1FB32B3C" w:rsidR="00296AAB" w:rsidRDefault="00296AAB" w:rsidP="00296AAB">
      <w:pPr>
        <w:pStyle w:val="ListBullet"/>
      </w:pPr>
      <w:r>
        <w:t>Simulation of crystal formation in three-dimensional space using OpenMP for multi-threading in C++.</w:t>
      </w:r>
      <w:r w:rsidR="00A03390">
        <w:t xml:space="preserve"> Each thread controlled the movements of a simulated particle in </w:t>
      </w:r>
      <w:r w:rsidR="00CD6F22">
        <w:t>fluid</w:t>
      </w:r>
      <w:r w:rsidR="00E06A8B">
        <w:t xml:space="preserve">. Included </w:t>
      </w:r>
      <w:r w:rsidR="00AD7C7F">
        <w:t>interactive visualization of simulated crystal.</w:t>
      </w:r>
    </w:p>
    <w:p w14:paraId="522EC49C" w14:textId="5A84B8F7" w:rsidR="00D45797" w:rsidRDefault="00D45797" w:rsidP="00D45797">
      <w:pPr>
        <w:pStyle w:val="Heading2"/>
      </w:pPr>
      <w:r>
        <w:t>Survey Creation</w:t>
      </w:r>
    </w:p>
    <w:p w14:paraId="34C21E0C" w14:textId="005D23F4" w:rsidR="00091D6A" w:rsidRDefault="00D45797" w:rsidP="0039479B">
      <w:pPr>
        <w:pStyle w:val="ListBullet"/>
        <w:numPr>
          <w:ilvl w:val="0"/>
          <w:numId w:val="24"/>
        </w:numPr>
      </w:pPr>
      <w:r>
        <w:t xml:space="preserve">E-mail communications with </w:t>
      </w:r>
      <w:r w:rsidR="004513D8">
        <w:t>Dr. DeKorver</w:t>
      </w:r>
      <w:r w:rsidR="00E75C19">
        <w:t>, Professor at Grand Valley State University,</w:t>
      </w:r>
      <w:r w:rsidR="004513D8">
        <w:t xml:space="preserve"> to draft a survey</w:t>
      </w:r>
      <w:r w:rsidR="00694E30">
        <w:t xml:space="preserve"> regarding the perceptions of undergraduate chemistry students about </w:t>
      </w:r>
      <w:r w:rsidR="00AC7DF3">
        <w:t>fear and danger in the lab. T</w:t>
      </w:r>
      <w:r w:rsidR="004513D8">
        <w:t xml:space="preserve">he results of </w:t>
      </w:r>
      <w:r w:rsidR="00AC7DF3">
        <w:t>this survey</w:t>
      </w:r>
      <w:r w:rsidR="004513D8">
        <w:t xml:space="preserve"> were later p</w:t>
      </w:r>
      <w:r w:rsidR="00092F17">
        <w:t xml:space="preserve">resented </w:t>
      </w:r>
      <w:r w:rsidR="00AC7DF3">
        <w:t xml:space="preserve">at a </w:t>
      </w:r>
      <w:r w:rsidR="001556BA">
        <w:t xml:space="preserve">chemistry education </w:t>
      </w:r>
      <w:r w:rsidR="00011877">
        <w:t xml:space="preserve">conference </w:t>
      </w:r>
      <w:r w:rsidR="001A7A8C">
        <w:t>in June 2019</w:t>
      </w:r>
      <w:r w:rsidR="004513D8">
        <w:t>.</w:t>
      </w:r>
    </w:p>
    <w:sdt>
      <w:sdtPr>
        <w:alias w:val="Skills &amp; Abilities:"/>
        <w:tag w:val="Skills &amp; Abilities:"/>
        <w:id w:val="458624136"/>
        <w:placeholder>
          <w:docPart w:val="78C72111863F4431B1CE1B34F3D8DEC4"/>
        </w:placeholder>
        <w:temporary/>
        <w:showingPlcHdr/>
      </w:sdtPr>
      <w:sdtEndPr/>
      <w:sdtContent>
        <w:p w14:paraId="3C429945" w14:textId="77777777" w:rsidR="003C49F9" w:rsidRDefault="003C49F9" w:rsidP="003C49F9">
          <w:pPr>
            <w:pStyle w:val="Heading1"/>
          </w:pPr>
          <w:r>
            <w:t>Skills &amp; Abilities</w:t>
          </w:r>
        </w:p>
      </w:sdtContent>
    </w:sdt>
    <w:p w14:paraId="3E0D9F2B" w14:textId="5779121C" w:rsidR="0086235A" w:rsidRDefault="00887A8E" w:rsidP="0086235A">
      <w:pPr>
        <w:pStyle w:val="Heading2"/>
      </w:pPr>
      <w:r>
        <w:t>LAnguages</w:t>
      </w:r>
    </w:p>
    <w:p w14:paraId="43DFF95E" w14:textId="77777777" w:rsidR="00403432" w:rsidRDefault="00403432" w:rsidP="0086235A">
      <w:pPr>
        <w:pStyle w:val="ListBullet"/>
        <w:numPr>
          <w:ilvl w:val="0"/>
          <w:numId w:val="24"/>
        </w:numPr>
        <w:sectPr w:rsidR="00403432" w:rsidSect="00617B26">
          <w:footerReference w:type="default" r:id="rId12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BA00026" w14:textId="6C63988B" w:rsidR="0086235A" w:rsidRDefault="000411F7" w:rsidP="0086235A">
      <w:pPr>
        <w:pStyle w:val="ListBullet"/>
        <w:numPr>
          <w:ilvl w:val="0"/>
          <w:numId w:val="24"/>
        </w:numPr>
      </w:pPr>
      <w:r>
        <w:t>Python</w:t>
      </w:r>
    </w:p>
    <w:p w14:paraId="01166129" w14:textId="2829C7DD" w:rsidR="000411F7" w:rsidRDefault="000411F7" w:rsidP="0086235A">
      <w:pPr>
        <w:pStyle w:val="ListBullet"/>
        <w:numPr>
          <w:ilvl w:val="0"/>
          <w:numId w:val="24"/>
        </w:numPr>
      </w:pPr>
      <w:r>
        <w:t>R</w:t>
      </w:r>
    </w:p>
    <w:p w14:paraId="65E5320A" w14:textId="56521245" w:rsidR="00F852F1" w:rsidRDefault="004F3D36" w:rsidP="0086235A">
      <w:pPr>
        <w:pStyle w:val="ListBullet"/>
        <w:numPr>
          <w:ilvl w:val="0"/>
          <w:numId w:val="24"/>
        </w:numPr>
      </w:pPr>
      <w:r>
        <w:t>MySQL</w:t>
      </w:r>
    </w:p>
    <w:p w14:paraId="576239A8" w14:textId="3EF160A4" w:rsidR="000411F7" w:rsidRDefault="00887A8E" w:rsidP="0086235A">
      <w:pPr>
        <w:pStyle w:val="ListBullet"/>
        <w:numPr>
          <w:ilvl w:val="0"/>
          <w:numId w:val="24"/>
        </w:numPr>
      </w:pPr>
      <w:r>
        <w:t>SAS</w:t>
      </w:r>
    </w:p>
    <w:p w14:paraId="4D15458D" w14:textId="7BC65995" w:rsidR="00887A8E" w:rsidRDefault="00887A8E" w:rsidP="0086235A">
      <w:pPr>
        <w:pStyle w:val="ListBullet"/>
        <w:numPr>
          <w:ilvl w:val="0"/>
          <w:numId w:val="24"/>
        </w:numPr>
      </w:pPr>
      <w:r>
        <w:t>C++</w:t>
      </w:r>
    </w:p>
    <w:p w14:paraId="0367B433" w14:textId="77777777" w:rsidR="00795173" w:rsidRDefault="00795173" w:rsidP="00795173">
      <w:pPr>
        <w:pStyle w:val="ListBullet"/>
        <w:numPr>
          <w:ilvl w:val="0"/>
          <w:numId w:val="0"/>
        </w:numPr>
        <w:ind w:left="216"/>
      </w:pPr>
    </w:p>
    <w:p w14:paraId="5FB7D47F" w14:textId="77960BC7" w:rsidR="00795173" w:rsidRPr="00403432" w:rsidRDefault="00795173" w:rsidP="00403432">
      <w:pPr>
        <w:sectPr w:rsidR="00795173" w:rsidRPr="00403432" w:rsidSect="00403432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3BE55E18" w14:textId="026E6225" w:rsidR="001E4CE9" w:rsidRDefault="001E4CE9" w:rsidP="001E4CE9">
      <w:pPr>
        <w:pStyle w:val="Heading2"/>
      </w:pPr>
      <w:r>
        <w:t>OTher Programming Abilities</w:t>
      </w:r>
    </w:p>
    <w:p w14:paraId="3C6E0BD7" w14:textId="77777777" w:rsidR="00403432" w:rsidRDefault="00403432" w:rsidP="00A2535E">
      <w:pPr>
        <w:pStyle w:val="ListBullet"/>
        <w:numPr>
          <w:ilvl w:val="0"/>
          <w:numId w:val="24"/>
        </w:numPr>
        <w:sectPr w:rsidR="00403432" w:rsidSect="00403432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957884C" w14:textId="2A5FE8AD" w:rsidR="001E4CE9" w:rsidRDefault="00C06CCD" w:rsidP="00A2535E">
      <w:pPr>
        <w:pStyle w:val="ListBullet"/>
        <w:numPr>
          <w:ilvl w:val="0"/>
          <w:numId w:val="24"/>
        </w:numPr>
      </w:pPr>
      <w:r>
        <w:t>High-Performance Computing</w:t>
      </w:r>
    </w:p>
    <w:p w14:paraId="5B5104E8" w14:textId="1CF4636D" w:rsidR="00370BA0" w:rsidRDefault="00370BA0" w:rsidP="00370BA0">
      <w:pPr>
        <w:pStyle w:val="ListBullet"/>
        <w:numPr>
          <w:ilvl w:val="0"/>
          <w:numId w:val="0"/>
        </w:numPr>
        <w:ind w:left="216"/>
      </w:pPr>
    </w:p>
    <w:p w14:paraId="669712F4" w14:textId="77777777" w:rsidR="00370BA0" w:rsidRDefault="00370BA0" w:rsidP="00370BA0">
      <w:pPr>
        <w:pStyle w:val="ListBullet"/>
        <w:numPr>
          <w:ilvl w:val="0"/>
          <w:numId w:val="0"/>
        </w:numPr>
        <w:ind w:left="216"/>
      </w:pPr>
    </w:p>
    <w:p w14:paraId="6E63D7ED" w14:textId="1DAEF09A" w:rsidR="00EA2E1C" w:rsidRDefault="00C06CCD" w:rsidP="00EA2E1C">
      <w:pPr>
        <w:pStyle w:val="ListBullet"/>
        <w:numPr>
          <w:ilvl w:val="0"/>
          <w:numId w:val="24"/>
        </w:numPr>
      </w:pPr>
      <w:r>
        <w:t>Machine Learning</w:t>
      </w:r>
    </w:p>
    <w:p w14:paraId="42FC324E" w14:textId="289B71A7" w:rsidR="00150648" w:rsidRDefault="00513EB7" w:rsidP="00EA2E1C">
      <w:pPr>
        <w:pStyle w:val="ListBullet"/>
        <w:numPr>
          <w:ilvl w:val="1"/>
          <w:numId w:val="24"/>
        </w:numPr>
      </w:pPr>
      <w:r>
        <w:t>Deep Learning</w:t>
      </w:r>
    </w:p>
    <w:p w14:paraId="0FF24D38" w14:textId="4E12FED2" w:rsidR="000A608C" w:rsidRDefault="000A608C" w:rsidP="000A608C">
      <w:pPr>
        <w:pStyle w:val="ListBullet"/>
        <w:numPr>
          <w:ilvl w:val="0"/>
          <w:numId w:val="0"/>
        </w:numPr>
        <w:ind w:left="216" w:hanging="216"/>
        <w:sectPr w:rsidR="000A608C" w:rsidSect="00403432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709E944F" w14:textId="64C90C86" w:rsidR="00887A8E" w:rsidRPr="00887A8E" w:rsidRDefault="00E36BEF" w:rsidP="00887A8E">
      <w:pPr>
        <w:pStyle w:val="Heading2"/>
      </w:pPr>
      <w:r>
        <w:t>Statistical</w:t>
      </w:r>
      <w:r w:rsidR="00013881">
        <w:t>/mathematical</w:t>
      </w:r>
      <w:r>
        <w:t xml:space="preserve"> Methods</w:t>
      </w:r>
    </w:p>
    <w:p w14:paraId="7037245C" w14:textId="77777777" w:rsidR="00403432" w:rsidRDefault="00403432" w:rsidP="00A159DB">
      <w:pPr>
        <w:pStyle w:val="ListBullet"/>
        <w:numPr>
          <w:ilvl w:val="0"/>
          <w:numId w:val="24"/>
        </w:numPr>
        <w:sectPr w:rsidR="00403432" w:rsidSect="00403432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4D4D59F3" w14:textId="5D891D55" w:rsidR="00A159DB" w:rsidRDefault="00473CC9" w:rsidP="00A159DB">
      <w:pPr>
        <w:pStyle w:val="ListBullet"/>
        <w:numPr>
          <w:ilvl w:val="0"/>
          <w:numId w:val="24"/>
        </w:numPr>
      </w:pPr>
      <w:r>
        <w:t>Multiple Linear Regression</w:t>
      </w:r>
    </w:p>
    <w:p w14:paraId="67570B11" w14:textId="77777777" w:rsidR="00A159DB" w:rsidRDefault="00473CC9" w:rsidP="00A159DB">
      <w:pPr>
        <w:pStyle w:val="ListBullet"/>
        <w:numPr>
          <w:ilvl w:val="0"/>
          <w:numId w:val="24"/>
        </w:numPr>
      </w:pPr>
      <w:r>
        <w:t>Logistic Regression</w:t>
      </w:r>
    </w:p>
    <w:p w14:paraId="0160AA51" w14:textId="77777777" w:rsidR="00A159DB" w:rsidRDefault="00A159DB" w:rsidP="00A159DB">
      <w:pPr>
        <w:pStyle w:val="ListBullet"/>
        <w:numPr>
          <w:ilvl w:val="0"/>
          <w:numId w:val="24"/>
        </w:numPr>
      </w:pPr>
      <w:r>
        <w:t>Ridge Regression</w:t>
      </w:r>
    </w:p>
    <w:p w14:paraId="72C3149B" w14:textId="6DBCBFD7" w:rsidR="00A159DB" w:rsidRDefault="00A159DB" w:rsidP="00A159DB">
      <w:pPr>
        <w:pStyle w:val="ListBullet"/>
        <w:numPr>
          <w:ilvl w:val="0"/>
          <w:numId w:val="24"/>
        </w:numPr>
      </w:pPr>
      <w:r>
        <w:t>LASSO</w:t>
      </w:r>
    </w:p>
    <w:p w14:paraId="62C1F74B" w14:textId="021F5387" w:rsidR="00722263" w:rsidRDefault="00FA6651" w:rsidP="002172E5">
      <w:pPr>
        <w:pStyle w:val="ListBullet"/>
        <w:numPr>
          <w:ilvl w:val="0"/>
          <w:numId w:val="24"/>
        </w:numPr>
      </w:pPr>
      <w:r>
        <w:t>ANOVA/MANOVA/ANCOVA</w:t>
      </w:r>
    </w:p>
    <w:p w14:paraId="10AB8DEF" w14:textId="1991FA18" w:rsidR="00722263" w:rsidRDefault="00722263" w:rsidP="008A6E6F">
      <w:pPr>
        <w:pStyle w:val="ListBullet"/>
        <w:numPr>
          <w:ilvl w:val="0"/>
          <w:numId w:val="24"/>
        </w:numPr>
      </w:pPr>
      <w:r>
        <w:t>Strong Mathematical background, including:</w:t>
      </w:r>
    </w:p>
    <w:p w14:paraId="3F3801EE" w14:textId="66AEF504" w:rsidR="00722263" w:rsidRDefault="00397BCF" w:rsidP="00722263">
      <w:pPr>
        <w:pStyle w:val="ListBullet"/>
        <w:numPr>
          <w:ilvl w:val="1"/>
          <w:numId w:val="24"/>
        </w:numPr>
      </w:pPr>
      <w:r>
        <w:t>Mathematical foundations of Machine Learning algorithms</w:t>
      </w:r>
    </w:p>
    <w:p w14:paraId="4AA6ED65" w14:textId="4295F7E5" w:rsidR="00397BCF" w:rsidRDefault="00397BCF" w:rsidP="00722263">
      <w:pPr>
        <w:pStyle w:val="ListBullet"/>
        <w:numPr>
          <w:ilvl w:val="1"/>
          <w:numId w:val="24"/>
        </w:numPr>
      </w:pPr>
      <w:r>
        <w:t>Linear algebra</w:t>
      </w:r>
    </w:p>
    <w:p w14:paraId="1ADCF191" w14:textId="65E88A49" w:rsidR="00403432" w:rsidRDefault="00BF3468" w:rsidP="00355BC0">
      <w:pPr>
        <w:pStyle w:val="ListBullet"/>
        <w:numPr>
          <w:ilvl w:val="1"/>
          <w:numId w:val="24"/>
        </w:numPr>
        <w:sectPr w:rsidR="00403432" w:rsidSect="00403432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>
        <w:t>Calculus</w:t>
      </w:r>
      <w:r w:rsidR="00CB7E6B">
        <w:t xml:space="preserve"> </w:t>
      </w:r>
      <w:r w:rsidR="000D311A">
        <w:t>through</w:t>
      </w:r>
      <w:r w:rsidR="00CB7E6B">
        <w:t xml:space="preserve"> Cal</w:t>
      </w:r>
      <w:r w:rsidR="00355BC0">
        <w:t>c 3</w:t>
      </w:r>
    </w:p>
    <w:p w14:paraId="0B98D6E1" w14:textId="4EC65FA9" w:rsidR="003C49F9" w:rsidRDefault="003C49F9" w:rsidP="003C49F9">
      <w:pPr>
        <w:pStyle w:val="Heading1"/>
      </w:pPr>
      <w:r>
        <w:t>Interests</w:t>
      </w:r>
    </w:p>
    <w:p w14:paraId="4AAA4ABF" w14:textId="5BFBA3DF" w:rsidR="00B04236" w:rsidRPr="003C49F9" w:rsidRDefault="002C312A" w:rsidP="001A7A8C">
      <w:pPr>
        <w:pStyle w:val="ListBullet"/>
        <w:numPr>
          <w:ilvl w:val="0"/>
          <w:numId w:val="24"/>
        </w:numPr>
      </w:pPr>
      <w:r>
        <w:t xml:space="preserve">Biking, </w:t>
      </w:r>
      <w:r w:rsidR="000A608C">
        <w:t xml:space="preserve">hiking, </w:t>
      </w:r>
      <w:r>
        <w:t>r</w:t>
      </w:r>
      <w:r w:rsidR="003C49F9">
        <w:t xml:space="preserve">eading, </w:t>
      </w:r>
      <w:r>
        <w:t>w</w:t>
      </w:r>
      <w:r w:rsidR="003C49F9">
        <w:t>riting</w:t>
      </w:r>
      <w:r>
        <w:t xml:space="preserve"> poetry</w:t>
      </w:r>
      <w:r w:rsidR="003C49F9">
        <w:t xml:space="preserve">, and </w:t>
      </w:r>
      <w:r>
        <w:t>l</w:t>
      </w:r>
      <w:r w:rsidR="001A7A8C">
        <w:t xml:space="preserve">earning </w:t>
      </w:r>
      <w:r>
        <w:t>l</w:t>
      </w:r>
      <w:r w:rsidR="001A7A8C">
        <w:t>anguages</w:t>
      </w:r>
      <w:r>
        <w:t xml:space="preserve"> (human and computer)</w:t>
      </w:r>
    </w:p>
    <w:sectPr w:rsidR="00B04236" w:rsidRPr="003C49F9" w:rsidSect="00403432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9A4F" w14:textId="77777777" w:rsidR="00C836ED" w:rsidRDefault="00C836ED">
      <w:pPr>
        <w:spacing w:after="0"/>
      </w:pPr>
      <w:r>
        <w:separator/>
      </w:r>
    </w:p>
  </w:endnote>
  <w:endnote w:type="continuationSeparator" w:id="0">
    <w:p w14:paraId="5D4A3369" w14:textId="77777777" w:rsidR="00C836ED" w:rsidRDefault="00C836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550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45A6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9CC1" w14:textId="77777777" w:rsidR="00C836ED" w:rsidRDefault="00C836ED">
      <w:pPr>
        <w:spacing w:after="0"/>
      </w:pPr>
      <w:r>
        <w:separator/>
      </w:r>
    </w:p>
  </w:footnote>
  <w:footnote w:type="continuationSeparator" w:id="0">
    <w:p w14:paraId="7C236C35" w14:textId="77777777" w:rsidR="00C836ED" w:rsidRDefault="00C836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465BF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AB4"/>
    <w:rsid w:val="000020C8"/>
    <w:rsid w:val="0000298F"/>
    <w:rsid w:val="00011877"/>
    <w:rsid w:val="00013881"/>
    <w:rsid w:val="00013CFC"/>
    <w:rsid w:val="000411F7"/>
    <w:rsid w:val="00041D76"/>
    <w:rsid w:val="00044DDA"/>
    <w:rsid w:val="0005484D"/>
    <w:rsid w:val="00060235"/>
    <w:rsid w:val="00070460"/>
    <w:rsid w:val="0007672D"/>
    <w:rsid w:val="00076ED0"/>
    <w:rsid w:val="00085C97"/>
    <w:rsid w:val="00087811"/>
    <w:rsid w:val="00091D6A"/>
    <w:rsid w:val="00092F17"/>
    <w:rsid w:val="000A4346"/>
    <w:rsid w:val="000A4F59"/>
    <w:rsid w:val="000A608C"/>
    <w:rsid w:val="000B4782"/>
    <w:rsid w:val="000C3A04"/>
    <w:rsid w:val="000C4A44"/>
    <w:rsid w:val="000D311A"/>
    <w:rsid w:val="001056FC"/>
    <w:rsid w:val="00117ED4"/>
    <w:rsid w:val="00141A4C"/>
    <w:rsid w:val="00141F9D"/>
    <w:rsid w:val="00142562"/>
    <w:rsid w:val="00150648"/>
    <w:rsid w:val="001556BA"/>
    <w:rsid w:val="00161144"/>
    <w:rsid w:val="001613D1"/>
    <w:rsid w:val="00165BF1"/>
    <w:rsid w:val="00167ABD"/>
    <w:rsid w:val="001818D1"/>
    <w:rsid w:val="00191392"/>
    <w:rsid w:val="00193F45"/>
    <w:rsid w:val="001A7A8C"/>
    <w:rsid w:val="001B29CF"/>
    <w:rsid w:val="001C5E44"/>
    <w:rsid w:val="001E05D4"/>
    <w:rsid w:val="001E4CE9"/>
    <w:rsid w:val="00205345"/>
    <w:rsid w:val="0020731E"/>
    <w:rsid w:val="0021499D"/>
    <w:rsid w:val="002172E5"/>
    <w:rsid w:val="0022301E"/>
    <w:rsid w:val="002242B9"/>
    <w:rsid w:val="00233864"/>
    <w:rsid w:val="002364B6"/>
    <w:rsid w:val="002425F2"/>
    <w:rsid w:val="0024477C"/>
    <w:rsid w:val="00254286"/>
    <w:rsid w:val="002564DC"/>
    <w:rsid w:val="00276045"/>
    <w:rsid w:val="00280AA6"/>
    <w:rsid w:val="0028220F"/>
    <w:rsid w:val="002837AB"/>
    <w:rsid w:val="00290D6F"/>
    <w:rsid w:val="0029147C"/>
    <w:rsid w:val="00296AAB"/>
    <w:rsid w:val="002B4B1A"/>
    <w:rsid w:val="002B4D4E"/>
    <w:rsid w:val="002C312A"/>
    <w:rsid w:val="003018B1"/>
    <w:rsid w:val="003124B6"/>
    <w:rsid w:val="00314668"/>
    <w:rsid w:val="00320495"/>
    <w:rsid w:val="00321C34"/>
    <w:rsid w:val="00321FC0"/>
    <w:rsid w:val="00323683"/>
    <w:rsid w:val="00326064"/>
    <w:rsid w:val="00342A83"/>
    <w:rsid w:val="00354A68"/>
    <w:rsid w:val="00355BC0"/>
    <w:rsid w:val="00356C14"/>
    <w:rsid w:val="00357147"/>
    <w:rsid w:val="00357E7A"/>
    <w:rsid w:val="00370BA0"/>
    <w:rsid w:val="00380A0B"/>
    <w:rsid w:val="00383AE2"/>
    <w:rsid w:val="00383FCD"/>
    <w:rsid w:val="003858C6"/>
    <w:rsid w:val="00390AB4"/>
    <w:rsid w:val="003923C6"/>
    <w:rsid w:val="0039479B"/>
    <w:rsid w:val="00397BCF"/>
    <w:rsid w:val="003B129D"/>
    <w:rsid w:val="003C44C7"/>
    <w:rsid w:val="003C49F9"/>
    <w:rsid w:val="003D1C91"/>
    <w:rsid w:val="003D29CF"/>
    <w:rsid w:val="003E4424"/>
    <w:rsid w:val="003E7FC2"/>
    <w:rsid w:val="004006B0"/>
    <w:rsid w:val="00403432"/>
    <w:rsid w:val="0040375A"/>
    <w:rsid w:val="00420996"/>
    <w:rsid w:val="00421A54"/>
    <w:rsid w:val="00443250"/>
    <w:rsid w:val="00446581"/>
    <w:rsid w:val="004513D8"/>
    <w:rsid w:val="00463A78"/>
    <w:rsid w:val="00473CC9"/>
    <w:rsid w:val="00482778"/>
    <w:rsid w:val="00491642"/>
    <w:rsid w:val="00496119"/>
    <w:rsid w:val="004A348A"/>
    <w:rsid w:val="004B0B0D"/>
    <w:rsid w:val="004C5B63"/>
    <w:rsid w:val="004D72A7"/>
    <w:rsid w:val="004E6FAB"/>
    <w:rsid w:val="004F3D36"/>
    <w:rsid w:val="004F73F1"/>
    <w:rsid w:val="0050324E"/>
    <w:rsid w:val="00513250"/>
    <w:rsid w:val="00513EB7"/>
    <w:rsid w:val="00517759"/>
    <w:rsid w:val="005440E8"/>
    <w:rsid w:val="00552479"/>
    <w:rsid w:val="00561DAE"/>
    <w:rsid w:val="005A1BEE"/>
    <w:rsid w:val="005B3E67"/>
    <w:rsid w:val="005B5300"/>
    <w:rsid w:val="005E5524"/>
    <w:rsid w:val="005F292A"/>
    <w:rsid w:val="00614659"/>
    <w:rsid w:val="00617B26"/>
    <w:rsid w:val="006228A7"/>
    <w:rsid w:val="006241F8"/>
    <w:rsid w:val="006270A9"/>
    <w:rsid w:val="00651468"/>
    <w:rsid w:val="00663E71"/>
    <w:rsid w:val="00664833"/>
    <w:rsid w:val="00671C3D"/>
    <w:rsid w:val="00675956"/>
    <w:rsid w:val="00677DB3"/>
    <w:rsid w:val="00681034"/>
    <w:rsid w:val="00692C1D"/>
    <w:rsid w:val="00694E30"/>
    <w:rsid w:val="006A0868"/>
    <w:rsid w:val="006E2EB3"/>
    <w:rsid w:val="006E3830"/>
    <w:rsid w:val="006F3A5C"/>
    <w:rsid w:val="00722263"/>
    <w:rsid w:val="00723F45"/>
    <w:rsid w:val="00725F1B"/>
    <w:rsid w:val="00734600"/>
    <w:rsid w:val="00743553"/>
    <w:rsid w:val="00746BC1"/>
    <w:rsid w:val="0076339F"/>
    <w:rsid w:val="00773614"/>
    <w:rsid w:val="00773720"/>
    <w:rsid w:val="00790494"/>
    <w:rsid w:val="00795173"/>
    <w:rsid w:val="00796E5E"/>
    <w:rsid w:val="007A0C66"/>
    <w:rsid w:val="007B7CF8"/>
    <w:rsid w:val="007D7DC7"/>
    <w:rsid w:val="007E5BE4"/>
    <w:rsid w:val="007F2999"/>
    <w:rsid w:val="007F46AA"/>
    <w:rsid w:val="00800362"/>
    <w:rsid w:val="00807860"/>
    <w:rsid w:val="00816216"/>
    <w:rsid w:val="008218D3"/>
    <w:rsid w:val="00825D7F"/>
    <w:rsid w:val="00841423"/>
    <w:rsid w:val="0084689C"/>
    <w:rsid w:val="008552EB"/>
    <w:rsid w:val="0086235A"/>
    <w:rsid w:val="008675E5"/>
    <w:rsid w:val="0087688D"/>
    <w:rsid w:val="0087734B"/>
    <w:rsid w:val="008866C9"/>
    <w:rsid w:val="00886E9C"/>
    <w:rsid w:val="00887A8E"/>
    <w:rsid w:val="00895C2F"/>
    <w:rsid w:val="008A3481"/>
    <w:rsid w:val="008A6E6F"/>
    <w:rsid w:val="008A7F98"/>
    <w:rsid w:val="008C0341"/>
    <w:rsid w:val="008D11A1"/>
    <w:rsid w:val="008D150D"/>
    <w:rsid w:val="008D620F"/>
    <w:rsid w:val="008E025C"/>
    <w:rsid w:val="008E4204"/>
    <w:rsid w:val="008E4BFF"/>
    <w:rsid w:val="008F1172"/>
    <w:rsid w:val="008F1604"/>
    <w:rsid w:val="008F7C06"/>
    <w:rsid w:val="00906465"/>
    <w:rsid w:val="00913C8C"/>
    <w:rsid w:val="00917F03"/>
    <w:rsid w:val="00920F63"/>
    <w:rsid w:val="00924458"/>
    <w:rsid w:val="009258BE"/>
    <w:rsid w:val="00930F59"/>
    <w:rsid w:val="00935359"/>
    <w:rsid w:val="009433B8"/>
    <w:rsid w:val="00943C8F"/>
    <w:rsid w:val="009552B5"/>
    <w:rsid w:val="00971393"/>
    <w:rsid w:val="009755F3"/>
    <w:rsid w:val="00986030"/>
    <w:rsid w:val="00991751"/>
    <w:rsid w:val="009934B1"/>
    <w:rsid w:val="00997A75"/>
    <w:rsid w:val="009D0D2F"/>
    <w:rsid w:val="009D3514"/>
    <w:rsid w:val="009D5933"/>
    <w:rsid w:val="009F42C3"/>
    <w:rsid w:val="009F6944"/>
    <w:rsid w:val="00A0233A"/>
    <w:rsid w:val="00A03390"/>
    <w:rsid w:val="00A06A40"/>
    <w:rsid w:val="00A159DB"/>
    <w:rsid w:val="00A22DE8"/>
    <w:rsid w:val="00A72DE1"/>
    <w:rsid w:val="00A745B3"/>
    <w:rsid w:val="00A85296"/>
    <w:rsid w:val="00A95888"/>
    <w:rsid w:val="00AC375D"/>
    <w:rsid w:val="00AC7DF3"/>
    <w:rsid w:val="00AD4665"/>
    <w:rsid w:val="00AD48B4"/>
    <w:rsid w:val="00AD7C7F"/>
    <w:rsid w:val="00AE6CED"/>
    <w:rsid w:val="00AF0F11"/>
    <w:rsid w:val="00AF5998"/>
    <w:rsid w:val="00B04188"/>
    <w:rsid w:val="00B04236"/>
    <w:rsid w:val="00B27350"/>
    <w:rsid w:val="00B33FAE"/>
    <w:rsid w:val="00B457AB"/>
    <w:rsid w:val="00B464A8"/>
    <w:rsid w:val="00B551E2"/>
    <w:rsid w:val="00B63BC2"/>
    <w:rsid w:val="00B94C67"/>
    <w:rsid w:val="00BA7976"/>
    <w:rsid w:val="00BB66F6"/>
    <w:rsid w:val="00BB73E1"/>
    <w:rsid w:val="00BD3DF4"/>
    <w:rsid w:val="00BD768D"/>
    <w:rsid w:val="00BE76E0"/>
    <w:rsid w:val="00BF3468"/>
    <w:rsid w:val="00BF735C"/>
    <w:rsid w:val="00C04B7D"/>
    <w:rsid w:val="00C06CCD"/>
    <w:rsid w:val="00C13807"/>
    <w:rsid w:val="00C245EB"/>
    <w:rsid w:val="00C33FDC"/>
    <w:rsid w:val="00C420D3"/>
    <w:rsid w:val="00C45A69"/>
    <w:rsid w:val="00C61F8E"/>
    <w:rsid w:val="00C626C7"/>
    <w:rsid w:val="00C836ED"/>
    <w:rsid w:val="00C84D89"/>
    <w:rsid w:val="00C911D0"/>
    <w:rsid w:val="00C92C5E"/>
    <w:rsid w:val="00C94B45"/>
    <w:rsid w:val="00CA1DE6"/>
    <w:rsid w:val="00CB0CFB"/>
    <w:rsid w:val="00CB6D19"/>
    <w:rsid w:val="00CB7209"/>
    <w:rsid w:val="00CB7E6B"/>
    <w:rsid w:val="00CC0022"/>
    <w:rsid w:val="00CD6F22"/>
    <w:rsid w:val="00CE72A5"/>
    <w:rsid w:val="00CF2B05"/>
    <w:rsid w:val="00CF3746"/>
    <w:rsid w:val="00CF7779"/>
    <w:rsid w:val="00CF7B2F"/>
    <w:rsid w:val="00D06505"/>
    <w:rsid w:val="00D20C1A"/>
    <w:rsid w:val="00D3661A"/>
    <w:rsid w:val="00D37587"/>
    <w:rsid w:val="00D41824"/>
    <w:rsid w:val="00D44A3C"/>
    <w:rsid w:val="00D45797"/>
    <w:rsid w:val="00D50DB0"/>
    <w:rsid w:val="00D518D1"/>
    <w:rsid w:val="00D573C4"/>
    <w:rsid w:val="00D5742A"/>
    <w:rsid w:val="00D83D95"/>
    <w:rsid w:val="00D86F63"/>
    <w:rsid w:val="00D95E43"/>
    <w:rsid w:val="00DA2CCB"/>
    <w:rsid w:val="00DB5B4B"/>
    <w:rsid w:val="00DB5CFD"/>
    <w:rsid w:val="00DC608A"/>
    <w:rsid w:val="00DD1E38"/>
    <w:rsid w:val="00DD680A"/>
    <w:rsid w:val="00DE1FBC"/>
    <w:rsid w:val="00DF244B"/>
    <w:rsid w:val="00DF2DB7"/>
    <w:rsid w:val="00E05CCF"/>
    <w:rsid w:val="00E06A8B"/>
    <w:rsid w:val="00E07087"/>
    <w:rsid w:val="00E113CE"/>
    <w:rsid w:val="00E20F7C"/>
    <w:rsid w:val="00E219F7"/>
    <w:rsid w:val="00E2290C"/>
    <w:rsid w:val="00E231B2"/>
    <w:rsid w:val="00E25420"/>
    <w:rsid w:val="00E27A01"/>
    <w:rsid w:val="00E34AA7"/>
    <w:rsid w:val="00E36BEF"/>
    <w:rsid w:val="00E67561"/>
    <w:rsid w:val="00E67DE2"/>
    <w:rsid w:val="00E75C19"/>
    <w:rsid w:val="00E83E4B"/>
    <w:rsid w:val="00E90193"/>
    <w:rsid w:val="00EA2E1C"/>
    <w:rsid w:val="00EB1737"/>
    <w:rsid w:val="00ED2C25"/>
    <w:rsid w:val="00EF0C43"/>
    <w:rsid w:val="00F016C6"/>
    <w:rsid w:val="00F027F0"/>
    <w:rsid w:val="00F07138"/>
    <w:rsid w:val="00F1058F"/>
    <w:rsid w:val="00F10776"/>
    <w:rsid w:val="00F148D1"/>
    <w:rsid w:val="00F15612"/>
    <w:rsid w:val="00F22CF9"/>
    <w:rsid w:val="00F35D41"/>
    <w:rsid w:val="00F37E78"/>
    <w:rsid w:val="00F40094"/>
    <w:rsid w:val="00F42D71"/>
    <w:rsid w:val="00F60541"/>
    <w:rsid w:val="00F77F2A"/>
    <w:rsid w:val="00F852F1"/>
    <w:rsid w:val="00F974AE"/>
    <w:rsid w:val="00FA027E"/>
    <w:rsid w:val="00FA6651"/>
    <w:rsid w:val="00FB65DD"/>
    <w:rsid w:val="00FD3479"/>
    <w:rsid w:val="00FE04D1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261BD"/>
  <w15:chartTrackingRefBased/>
  <w15:docId w15:val="{31B8AF13-A9C4-4D23-A718-B2B89CDD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F9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B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mpauel@mail.gvsu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amp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2477530C241CEB001891EEB34B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A923-01E1-4169-BD52-A580D4908542}"/>
      </w:docPartPr>
      <w:docPartBody>
        <w:p w:rsidR="00C528E2" w:rsidRDefault="00EB495E" w:rsidP="00EB495E">
          <w:pPr>
            <w:pStyle w:val="00E2477530C241CEB001891EEB34BCD8"/>
          </w:pPr>
          <w:r>
            <w:t>Education</w:t>
          </w:r>
        </w:p>
      </w:docPartBody>
    </w:docPart>
    <w:docPart>
      <w:docPartPr>
        <w:name w:val="78C72111863F4431B1CE1B34F3D8D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D0B5-C73E-4CB8-B6A4-A89EC49C4355}"/>
      </w:docPartPr>
      <w:docPartBody>
        <w:p w:rsidR="00C528E2" w:rsidRDefault="00EB495E" w:rsidP="00EB495E">
          <w:pPr>
            <w:pStyle w:val="78C72111863F4431B1CE1B34F3D8DEC4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7A"/>
    <w:rsid w:val="0014437A"/>
    <w:rsid w:val="002204C4"/>
    <w:rsid w:val="00274F54"/>
    <w:rsid w:val="00361BB2"/>
    <w:rsid w:val="00405AFF"/>
    <w:rsid w:val="004B2A31"/>
    <w:rsid w:val="006C11C3"/>
    <w:rsid w:val="007C2304"/>
    <w:rsid w:val="009E1734"/>
    <w:rsid w:val="00A34816"/>
    <w:rsid w:val="00C171BF"/>
    <w:rsid w:val="00C528E2"/>
    <w:rsid w:val="00CF24A0"/>
    <w:rsid w:val="00DB2EB6"/>
    <w:rsid w:val="00E32B39"/>
    <w:rsid w:val="00E50E4D"/>
    <w:rsid w:val="00E763ED"/>
    <w:rsid w:val="00EB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E2477530C241CEB001891EEB34BCD8">
    <w:name w:val="00E2477530C241CEB001891EEB34BCD8"/>
    <w:rsid w:val="00EB495E"/>
  </w:style>
  <w:style w:type="paragraph" w:customStyle="1" w:styleId="78C72111863F4431B1CE1B34F3D8DEC4">
    <w:name w:val="78C72111863F4431B1CE1B34F3D8DEC4"/>
    <w:rsid w:val="00EB4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68FFA5EAE044C838CE64086FEC71F" ma:contentTypeVersion="11" ma:contentTypeDescription="Create a new document." ma:contentTypeScope="" ma:versionID="83f4b266166cb03196f8058ec76db7f6">
  <xsd:schema xmlns:xsd="http://www.w3.org/2001/XMLSchema" xmlns:xs="http://www.w3.org/2001/XMLSchema" xmlns:p="http://schemas.microsoft.com/office/2006/metadata/properties" xmlns:ns3="2ab190c7-13b3-4746-b045-aab3742e7ee9" targetNamespace="http://schemas.microsoft.com/office/2006/metadata/properties" ma:root="true" ma:fieldsID="2fd57ca0c4a5e73e0fc899a584782314" ns3:_="">
    <xsd:import namespace="2ab190c7-13b3-4746-b045-aab3742e7e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190c7-13b3-4746-b045-aab3742e7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245ACA-7310-4EAF-BA2B-62A8BFE47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BCCC9C-627E-46D8-847D-7C692A89A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CD66D6-C051-4AA6-AC1D-903A99DC5E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C0BA17-21BF-49C9-A0F6-52280ED98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b190c7-13b3-4746-b045-aab3742e7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Campau</dc:creator>
  <cp:keywords/>
  <cp:lastModifiedBy>Elizabeth Campau</cp:lastModifiedBy>
  <cp:revision>7</cp:revision>
  <cp:lastPrinted>2021-12-03T18:27:00Z</cp:lastPrinted>
  <dcterms:created xsi:type="dcterms:W3CDTF">2022-03-30T21:19:00Z</dcterms:created>
  <dcterms:modified xsi:type="dcterms:W3CDTF">2022-03-30T21:53:00Z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0x0101003FF68FFA5EAE044C838CE64086FEC71F</vt:lpwstr>
  </property>
</Properties>
</file>