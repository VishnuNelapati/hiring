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82"/>
        <w:gridCol w:w="1098"/>
        <w:gridCol w:w="6848"/>
        <w:gridCol w:w="1698"/>
      </w:tblGrid>
      <w:tr w:rsidR="00EE5267" w:rsidTr="007F1E68">
        <w:trPr>
          <w:trHeight w:val="1080"/>
        </w:trPr>
        <w:tc>
          <w:tcPr>
            <w:tcW w:w="5882" w:type="dxa"/>
            <w:vMerge w:val="restart"/>
            <w:tcMar>
              <w:left w:w="360" w:type="dxa"/>
            </w:tcMar>
            <w:vAlign w:val="bottom"/>
          </w:tcPr>
          <w:p w:rsidR="00EE5267" w:rsidRPr="00801D68" w:rsidRDefault="00EE5267" w:rsidP="00EE5267">
            <w:pPr>
              <w:pStyle w:val="Title"/>
            </w:pPr>
            <w:r>
              <w:t>FARZAD      FARHADIAN</w:t>
            </w:r>
          </w:p>
          <w:p w:rsidR="00EE5267" w:rsidRPr="005F70FE" w:rsidRDefault="005F70FE" w:rsidP="005F70F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right="0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en-US"/>
              </w:rPr>
            </w:pPr>
            <w:r w:rsidRPr="005F70FE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 w:eastAsia="en-US"/>
              </w:rPr>
              <w:t>Machine learning and AI</w:t>
            </w:r>
          </w:p>
          <w:p w:rsidR="00EE5267" w:rsidRPr="00EE5267" w:rsidRDefault="00EE5267" w:rsidP="00EE526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right="0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en-US"/>
              </w:rPr>
            </w:pPr>
            <w:r w:rsidRPr="00EE5267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 w:eastAsia="en-US"/>
              </w:rPr>
              <w:t>Data science</w:t>
            </w:r>
          </w:p>
          <w:p w:rsidR="00EE5267" w:rsidRPr="005D47DE" w:rsidRDefault="007F1E68" w:rsidP="00EE5267">
            <w:pPr>
              <w:pStyle w:val="Heading2"/>
              <w:rPr>
                <w:rtl/>
                <w:lang w:bidi="fa-IR"/>
              </w:rPr>
            </w:pPr>
            <w:r w:rsidRPr="007F1E68">
              <w:rPr>
                <w:noProof/>
                <w:lang w:eastAsia="en-US"/>
              </w:rPr>
              <w:drawing>
                <wp:inline distT="0" distB="0" distL="0" distR="0">
                  <wp:extent cx="1828800" cy="1828800"/>
                  <wp:effectExtent l="0" t="0" r="0" b="0"/>
                  <wp:docPr id="10" name="Picture 10" descr="C:\Users\farzad\Downloads\python-for-data-science-and-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rzad\Downloads\python-for-data-science-and-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267" w:rsidRDefault="00EE5267" w:rsidP="00EE5267">
            <w:pPr>
              <w:pStyle w:val="ProfileText"/>
            </w:pPr>
          </w:p>
          <w:p w:rsidR="00EE5267" w:rsidRDefault="007F1E68" w:rsidP="00EE5267">
            <w:r w:rsidRPr="007F1E68">
              <w:rPr>
                <w:noProof/>
                <w:lang w:eastAsia="en-US"/>
              </w:rPr>
              <w:drawing>
                <wp:inline distT="0" distB="0" distL="0" distR="0">
                  <wp:extent cx="1828800" cy="1828800"/>
                  <wp:effectExtent l="0" t="0" r="0" b="0"/>
                  <wp:docPr id="11" name="Picture 11" descr="C:\Users\farzad\Downloads\machine-learning-with-pyth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rzad\Downloads\machine-learning-with-pyth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522987975"/>
              <w:placeholder>
                <w:docPart w:val="0D47BFD4A04247A6B9283B7568BE82E8"/>
              </w:placeholder>
              <w:temporary/>
              <w:showingPlcHdr/>
              <w15:appearance w15:val="hidden"/>
            </w:sdtPr>
            <w:sdtEndPr/>
            <w:sdtContent>
              <w:p w:rsidR="00EE5267" w:rsidRDefault="00EE5267" w:rsidP="00EE5267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p w:rsidR="00EE5267" w:rsidRDefault="00EE5267" w:rsidP="00EE5267">
            <w:pPr>
              <w:pStyle w:val="ContactDetails"/>
            </w:pPr>
            <w:r>
              <w:t>PHONE</w:t>
            </w:r>
            <w:r w:rsidRPr="002C0C40">
              <w:rPr>
                <w:rFonts w:ascii="Bahnschrift Light" w:hAnsi="Bahnschrift Light"/>
              </w:rPr>
              <w:t>:+989376984908</w:t>
            </w:r>
          </w:p>
          <w:p w:rsidR="00EE5267" w:rsidRDefault="00EE5267" w:rsidP="00EE5267">
            <w:pPr>
              <w:pStyle w:val="ContactDetails"/>
            </w:pPr>
          </w:p>
          <w:p w:rsidR="00EE5267" w:rsidRDefault="00EE5267" w:rsidP="00EE5267"/>
          <w:sdt>
            <w:sdtPr>
              <w:id w:val="25147932"/>
              <w:placeholder>
                <w:docPart w:val="EB20A6B31E5E4600B7A339FEEE98A1CD"/>
              </w:placeholder>
              <w:temporary/>
              <w:showingPlcHdr/>
              <w15:appearance w15:val="hidden"/>
            </w:sdtPr>
            <w:sdtEndPr/>
            <w:sdtContent>
              <w:p w:rsidR="00EE5267" w:rsidRDefault="00EE5267" w:rsidP="00EE5267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EE5267" w:rsidRPr="002C0C40" w:rsidRDefault="002C0C40" w:rsidP="00EE5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EE5267" w:rsidRPr="002C0C40">
              <w:rPr>
                <w:rFonts w:ascii="Arial" w:hAnsi="Arial" w:cs="Arial"/>
              </w:rPr>
              <w:t>arhadian1372@gmail.com</w:t>
            </w:r>
          </w:p>
        </w:tc>
        <w:tc>
          <w:tcPr>
            <w:tcW w:w="1098" w:type="dxa"/>
            <w:shd w:val="clear" w:color="auto" w:fill="31521B" w:themeFill="accent2" w:themeFillShade="80"/>
          </w:tcPr>
          <w:p w:rsidR="00EE5267" w:rsidRDefault="00EE5267" w:rsidP="00EE5267">
            <w:pPr>
              <w:tabs>
                <w:tab w:val="left" w:pos="990"/>
              </w:tabs>
            </w:pPr>
          </w:p>
        </w:tc>
        <w:tc>
          <w:tcPr>
            <w:tcW w:w="8546" w:type="dxa"/>
            <w:gridSpan w:val="2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B1D6DC6925B64C40A35F8BB2283BC143"/>
              </w:placeholder>
              <w:temporary/>
              <w:showingPlcHdr/>
              <w15:appearance w15:val="hidden"/>
            </w:sdtPr>
            <w:sdtEndPr/>
            <w:sdtContent>
              <w:p w:rsidR="00EE5267" w:rsidRDefault="00EE5267" w:rsidP="00EE5267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EE5267" w:rsidTr="007F1E68">
        <w:trPr>
          <w:trHeight w:val="3024"/>
        </w:trPr>
        <w:tc>
          <w:tcPr>
            <w:tcW w:w="5882" w:type="dxa"/>
            <w:vMerge/>
            <w:tcMar>
              <w:left w:w="360" w:type="dxa"/>
            </w:tcMar>
            <w:vAlign w:val="bottom"/>
          </w:tcPr>
          <w:p w:rsidR="00EE5267" w:rsidRDefault="00EE5267" w:rsidP="00EE5267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1098" w:type="dxa"/>
            <w:tcMar>
              <w:left w:w="0" w:type="dxa"/>
              <w:right w:w="0" w:type="dxa"/>
            </w:tcMar>
          </w:tcPr>
          <w:p w:rsidR="002C0C40" w:rsidRDefault="00EE5267" w:rsidP="00EE5267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A3F2098" wp14:editId="72D2512A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5267" w:rsidRPr="00AF4EA4" w:rsidRDefault="00EE5267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3F2098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EE5267" w:rsidRPr="00AF4EA4" w:rsidRDefault="00EE5267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C0C40" w:rsidRPr="002C0C40" w:rsidRDefault="002C0C40" w:rsidP="002C0C40"/>
          <w:p w:rsidR="002C0C40" w:rsidRPr="002C0C40" w:rsidRDefault="002C0C40" w:rsidP="002C0C40"/>
          <w:p w:rsidR="002C0C40" w:rsidRPr="002C0C40" w:rsidRDefault="002C0C40" w:rsidP="002C0C40"/>
          <w:p w:rsidR="002C0C40" w:rsidRPr="002C0C40" w:rsidRDefault="002C0C40" w:rsidP="002C0C40"/>
          <w:p w:rsidR="002C0C40" w:rsidRPr="002C0C40" w:rsidRDefault="002C0C40" w:rsidP="002C0C40"/>
          <w:p w:rsidR="002C0C40" w:rsidRPr="002C0C40" w:rsidRDefault="002C0C40" w:rsidP="002C0C40"/>
          <w:p w:rsidR="002C0C40" w:rsidRPr="002C0C40" w:rsidRDefault="002C0C40" w:rsidP="002C0C40"/>
          <w:p w:rsidR="002C0C40" w:rsidRPr="002C0C40" w:rsidRDefault="002C0C40" w:rsidP="002C0C40"/>
          <w:p w:rsidR="002C0C40" w:rsidRPr="002C0C40" w:rsidRDefault="002C0C40" w:rsidP="002C0C40"/>
          <w:p w:rsidR="002C0C40" w:rsidRPr="002C0C40" w:rsidRDefault="002C0C40" w:rsidP="002C0C40"/>
          <w:p w:rsidR="002C0C40" w:rsidRPr="002C0C40" w:rsidRDefault="002C0C40" w:rsidP="002C0C40"/>
          <w:p w:rsidR="002C0C40" w:rsidRPr="002C0C40" w:rsidRDefault="002C0C40" w:rsidP="002C0C40"/>
          <w:p w:rsidR="00EE5267" w:rsidRPr="002C0C40" w:rsidRDefault="00EE5267" w:rsidP="002C0C40"/>
        </w:tc>
        <w:tc>
          <w:tcPr>
            <w:tcW w:w="8546" w:type="dxa"/>
            <w:gridSpan w:val="2"/>
          </w:tcPr>
          <w:p w:rsidR="00EE5267" w:rsidRPr="00A87FCB" w:rsidRDefault="00EE5267" w:rsidP="00EE5267">
            <w:pPr>
              <w:pStyle w:val="Heading2"/>
              <w:spacing w:line="400" w:lineRule="exact"/>
              <w:rPr>
                <w:rFonts w:asciiTheme="minorHAnsi" w:hAnsiTheme="minorHAnsi"/>
                <w:color w:val="000000" w:themeColor="text1"/>
                <w:sz w:val="28"/>
              </w:rPr>
            </w:pPr>
            <w:r w:rsidRPr="00A87FCB">
              <w:rPr>
                <w:rFonts w:asciiTheme="minorHAnsi" w:hAnsiTheme="minorHAnsi"/>
                <w:color w:val="000000" w:themeColor="text1"/>
                <w:sz w:val="28"/>
                <w:lang w:val="en"/>
              </w:rPr>
              <w:t>I have a bachelor's degree in computer science from the University of Tehran</w:t>
            </w:r>
          </w:p>
          <w:p w:rsidR="00EE5267" w:rsidRDefault="00EE5267" w:rsidP="00EE5267">
            <w:pPr>
              <w:rPr>
                <w:rtl/>
              </w:rPr>
            </w:pPr>
          </w:p>
          <w:p w:rsidR="00EE5267" w:rsidRPr="00EE5267" w:rsidRDefault="00EE5267" w:rsidP="00EE526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right="0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en-US"/>
              </w:rPr>
            </w:pPr>
            <w:r w:rsidRPr="00801D68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 w:eastAsia="en-US"/>
              </w:rPr>
              <w:t>And I have skills in machine learning and artificial intelligence</w:t>
            </w:r>
          </w:p>
        </w:tc>
      </w:tr>
      <w:tr w:rsidR="00EE5267" w:rsidTr="007F1E68">
        <w:trPr>
          <w:trHeight w:val="1080"/>
        </w:trPr>
        <w:tc>
          <w:tcPr>
            <w:tcW w:w="5882" w:type="dxa"/>
            <w:vMerge w:val="restart"/>
            <w:tcMar>
              <w:left w:w="360" w:type="dxa"/>
            </w:tcMar>
            <w:vAlign w:val="bottom"/>
          </w:tcPr>
          <w:p w:rsidR="00EE5267" w:rsidRPr="00EE5267" w:rsidRDefault="00EE5267" w:rsidP="00EE5267">
            <w:pPr>
              <w:pStyle w:val="Title"/>
              <w:jc w:val="left"/>
            </w:pPr>
          </w:p>
        </w:tc>
        <w:tc>
          <w:tcPr>
            <w:tcW w:w="1098" w:type="dxa"/>
            <w:shd w:val="clear" w:color="auto" w:fill="31521B" w:themeFill="accent2" w:themeFillShade="80"/>
          </w:tcPr>
          <w:p w:rsidR="00EE5267" w:rsidRDefault="00EE5267" w:rsidP="00EE5267">
            <w:pPr>
              <w:tabs>
                <w:tab w:val="left" w:pos="990"/>
              </w:tabs>
            </w:pPr>
          </w:p>
        </w:tc>
        <w:tc>
          <w:tcPr>
            <w:tcW w:w="8546" w:type="dxa"/>
            <w:gridSpan w:val="2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C35F49FA1FE049748E018A0A68D89BBD"/>
              </w:placeholder>
              <w:temporary/>
              <w:showingPlcHdr/>
              <w15:appearance w15:val="hidden"/>
            </w:sdtPr>
            <w:sdtEndPr/>
            <w:sdtContent>
              <w:p w:rsidR="00EE5267" w:rsidRDefault="00EE5267" w:rsidP="00EE5267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EE5267" w:rsidTr="007F1E68">
        <w:trPr>
          <w:gridAfter w:val="1"/>
          <w:wAfter w:w="1698" w:type="dxa"/>
          <w:trHeight w:val="5688"/>
        </w:trPr>
        <w:tc>
          <w:tcPr>
            <w:tcW w:w="5882" w:type="dxa"/>
            <w:vMerge/>
            <w:vAlign w:val="bottom"/>
          </w:tcPr>
          <w:p w:rsidR="00EE5267" w:rsidRDefault="00EE5267" w:rsidP="00EE5267">
            <w:pPr>
              <w:ind w:right="0"/>
              <w:rPr>
                <w:noProof/>
              </w:rPr>
            </w:pPr>
          </w:p>
        </w:tc>
        <w:tc>
          <w:tcPr>
            <w:tcW w:w="1098" w:type="dxa"/>
            <w:tcMar>
              <w:left w:w="0" w:type="dxa"/>
              <w:right w:w="0" w:type="dxa"/>
            </w:tcMar>
          </w:tcPr>
          <w:p w:rsidR="00EE5267" w:rsidRDefault="00EE5267" w:rsidP="00EE5267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980B252" wp14:editId="2945A338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5267" w:rsidRPr="00AF4EA4" w:rsidRDefault="00EE5267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80B252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EE5267" w:rsidRPr="00AF4EA4" w:rsidRDefault="00EE5267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48" w:type="dxa"/>
          </w:tcPr>
          <w:sdt>
            <w:sdtPr>
              <w:id w:val="1888525358"/>
              <w:placeholder>
                <w:docPart w:val="8B46B9C4E165447E98AFAFD762499127"/>
              </w:placeholder>
              <w:temporary/>
              <w:showingPlcHdr/>
              <w15:appearance w15:val="hidden"/>
            </w:sdtPr>
            <w:sdtEndPr/>
            <w:sdtContent>
              <w:p w:rsidR="00EE5267" w:rsidRPr="00173B36" w:rsidRDefault="00EE5267" w:rsidP="00EE5267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:rsidR="00EE5267" w:rsidRPr="00173B36" w:rsidRDefault="00EE5267" w:rsidP="00EE5267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F93745B" wp14:editId="06E3BF2C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C13915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37a76f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EE5267" w:rsidRPr="00801D68" w:rsidRDefault="00EE5267" w:rsidP="007F1E6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</w:rPr>
            </w:pPr>
            <w:r w:rsidRPr="00F96DF1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I have two years of experience working with Python, one year of working with machine learning and artificial intelligence, and fami</w:t>
            </w:r>
            <w:r w:rsidR="007F1E68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liarity with wo</w:t>
            </w:r>
            <w:r w:rsidR="00E37191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rking with Sklearn.</w:t>
            </w:r>
            <w:bookmarkStart w:id="0" w:name="_GoBack"/>
            <w:bookmarkEnd w:id="0"/>
            <w:r w:rsidR="00E37191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Keras .Numpy.Matplotlib libraries. P</w:t>
            </w:r>
            <w:r w:rsidR="007F1E68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andas</w:t>
            </w:r>
            <w:r w:rsidR="00E37191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 ..O</w:t>
            </w:r>
            <w:r w:rsidR="007F1E68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pen_CV_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</w:rPr>
              <w:t>NLP</w:t>
            </w:r>
          </w:p>
        </w:tc>
      </w:tr>
      <w:tr w:rsidR="00EE5267" w:rsidTr="007F1E68">
        <w:trPr>
          <w:trHeight w:val="1080"/>
        </w:trPr>
        <w:tc>
          <w:tcPr>
            <w:tcW w:w="5882" w:type="dxa"/>
            <w:vMerge/>
            <w:vAlign w:val="bottom"/>
          </w:tcPr>
          <w:p w:rsidR="00EE5267" w:rsidRDefault="00EE5267" w:rsidP="00EE5267">
            <w:pPr>
              <w:ind w:right="0"/>
              <w:rPr>
                <w:noProof/>
              </w:rPr>
            </w:pPr>
          </w:p>
        </w:tc>
        <w:tc>
          <w:tcPr>
            <w:tcW w:w="1098" w:type="dxa"/>
            <w:shd w:val="clear" w:color="auto" w:fill="31521B" w:themeFill="accent2" w:themeFillShade="80"/>
          </w:tcPr>
          <w:p w:rsidR="00EE5267" w:rsidRDefault="00EE5267" w:rsidP="00EE5267">
            <w:pPr>
              <w:tabs>
                <w:tab w:val="left" w:pos="990"/>
              </w:tabs>
            </w:pPr>
          </w:p>
        </w:tc>
        <w:tc>
          <w:tcPr>
            <w:tcW w:w="8546" w:type="dxa"/>
            <w:gridSpan w:val="2"/>
            <w:shd w:val="clear" w:color="auto" w:fill="31521B" w:themeFill="accent2" w:themeFillShade="80"/>
            <w:vAlign w:val="center"/>
          </w:tcPr>
          <w:p w:rsidR="00EE5267" w:rsidRDefault="00EE5267" w:rsidP="00EE5267">
            <w:pPr>
              <w:pStyle w:val="Heading1"/>
              <w:rPr>
                <w:b/>
              </w:rPr>
            </w:pPr>
            <w:r>
              <w:rPr>
                <w:b/>
              </w:rPr>
              <w:t>skill</w:t>
            </w:r>
          </w:p>
        </w:tc>
      </w:tr>
      <w:tr w:rsidR="00EE5267" w:rsidTr="007F1E68">
        <w:trPr>
          <w:trHeight w:val="2160"/>
        </w:trPr>
        <w:tc>
          <w:tcPr>
            <w:tcW w:w="5882" w:type="dxa"/>
            <w:vMerge/>
            <w:tcBorders>
              <w:bottom w:val="nil"/>
            </w:tcBorders>
            <w:vAlign w:val="bottom"/>
          </w:tcPr>
          <w:p w:rsidR="00EE5267" w:rsidRDefault="00EE5267" w:rsidP="00EE5267">
            <w:pPr>
              <w:ind w:right="0"/>
              <w:rPr>
                <w:noProof/>
              </w:rPr>
            </w:pPr>
          </w:p>
        </w:tc>
        <w:tc>
          <w:tcPr>
            <w:tcW w:w="1098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EE5267" w:rsidRDefault="00EE5267" w:rsidP="00EE5267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A29B50D" wp14:editId="5D13AB28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5267" w:rsidRPr="00AF4EA4" w:rsidRDefault="00EE5267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29B50D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EE5267" w:rsidRPr="00AF4EA4" w:rsidRDefault="00EE5267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46" w:type="dxa"/>
            <w:gridSpan w:val="2"/>
            <w:tcBorders>
              <w:bottom w:val="nil"/>
            </w:tcBorders>
            <w:vAlign w:val="bottom"/>
          </w:tcPr>
          <w:p w:rsidR="00EE5267" w:rsidRPr="00F96DF1" w:rsidRDefault="00EE5267" w:rsidP="00EE526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</w:rPr>
            </w:pP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 </w:t>
            </w:r>
            <w:r w:rsidR="005A70A8">
              <w:rPr>
                <w:rFonts w:ascii="inherit" w:eastAsia="Times New Roman" w:hAnsi="inherit" w:cs="Courier New"/>
                <w:color w:val="202124"/>
                <w:sz w:val="42"/>
                <w:szCs w:val="42"/>
                <w:lang w:bidi="fa-IR"/>
              </w:rPr>
              <w:t xml:space="preserve">I have </w:t>
            </w:r>
            <w:r w:rsidR="007F1E68">
              <w:rPr>
                <w:rFonts w:ascii="inherit" w:eastAsia="Times New Roman" w:hAnsi="inherit" w:cs="Courier New"/>
                <w:color w:val="202124"/>
                <w:sz w:val="42"/>
                <w:szCs w:val="42"/>
                <w:lang w:bidi="fa-IR"/>
              </w:rPr>
              <w:t>experience in data A</w:t>
            </w:r>
            <w:r w:rsidR="0034633B">
              <w:rPr>
                <w:rFonts w:ascii="inherit" w:eastAsia="Times New Roman" w:hAnsi="inherit" w:cs="Courier New"/>
                <w:color w:val="202124"/>
                <w:sz w:val="42"/>
                <w:szCs w:val="42"/>
                <w:lang w:bidi="fa-IR"/>
              </w:rPr>
              <w:t>n</w:t>
            </w:r>
            <w:r w:rsidR="007F1E68">
              <w:rPr>
                <w:rFonts w:ascii="inherit" w:eastAsia="Times New Roman" w:hAnsi="inherit" w:cs="Courier New"/>
                <w:color w:val="202124"/>
                <w:sz w:val="42"/>
                <w:szCs w:val="42"/>
                <w:lang w:bidi="fa-IR"/>
              </w:rPr>
              <w:t>aly</w:t>
            </w:r>
            <w:r w:rsidR="00E37191">
              <w:rPr>
                <w:rFonts w:ascii="inherit" w:eastAsia="Times New Roman" w:hAnsi="inherit" w:cs="Courier New"/>
                <w:color w:val="202124"/>
                <w:sz w:val="42"/>
                <w:szCs w:val="42"/>
                <w:lang w:bidi="fa-IR"/>
              </w:rPr>
              <w:t>st</w:t>
            </w:r>
            <w:r w:rsidR="007F1E68">
              <w:rPr>
                <w:rFonts w:ascii="inherit" w:eastAsia="Times New Roman" w:hAnsi="inherit" w:cs="Courier New"/>
                <w:color w:val="202124"/>
                <w:sz w:val="42"/>
                <w:szCs w:val="42"/>
                <w:lang w:bidi="fa-IR"/>
              </w:rPr>
              <w:t xml:space="preserve"> and relation database and SQL</w:t>
            </w:r>
            <w:r w:rsidR="0034633B">
              <w:rPr>
                <w:rFonts w:ascii="inherit" w:eastAsia="Times New Roman" w:hAnsi="inherit" w:cs="Courier New"/>
                <w:color w:val="202124"/>
                <w:sz w:val="42"/>
                <w:szCs w:val="42"/>
                <w:lang w:bidi="fa-IR"/>
              </w:rPr>
              <w:t xml:space="preserve"> I have skill in statisti</w:t>
            </w:r>
            <w:r w:rsidR="006319E4">
              <w:rPr>
                <w:rFonts w:ascii="inherit" w:eastAsia="Times New Roman" w:hAnsi="inherit" w:cs="Courier New"/>
                <w:color w:val="202124"/>
                <w:sz w:val="42"/>
                <w:szCs w:val="42"/>
                <w:lang w:bidi="fa-IR"/>
              </w:rPr>
              <w:t xml:space="preserve">cs and mathematics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I </w:t>
            </w:r>
            <w:r w:rsidRPr="00F96DF1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have two years of experience working with Python, one year of working with machine learning and artificial intelligence, and fami</w:t>
            </w:r>
            <w:r w:rsidR="00E37191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liarity with working with SK</w:t>
            </w:r>
            <w:r w:rsidRPr="00F96DF1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learn </w:t>
            </w:r>
            <w:r w:rsidR="00E37191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.Keras .Numpy.Matplotlib libraries. panda ..Open_CV</w:t>
            </w:r>
          </w:p>
          <w:p w:rsidR="00EE5267" w:rsidRDefault="00EE5267" w:rsidP="00EE5267">
            <w:pPr>
              <w:rPr>
                <w:b/>
                <w:rtl/>
              </w:rPr>
            </w:pPr>
          </w:p>
          <w:p w:rsidR="00EE5267" w:rsidRDefault="00EE5267" w:rsidP="00EE5267">
            <w:pPr>
              <w:rPr>
                <w:b/>
              </w:rPr>
            </w:pPr>
          </w:p>
        </w:tc>
      </w:tr>
    </w:tbl>
    <w:p w:rsidR="00153B84" w:rsidRDefault="00153B84" w:rsidP="005D47DE"/>
    <w:sectPr w:rsidR="00153B84" w:rsidSect="00F56513">
      <w:headerReference w:type="default" r:id="rId12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1EF" w:rsidRDefault="004101EF" w:rsidP="00C51CF5">
      <w:r>
        <w:separator/>
      </w:r>
    </w:p>
  </w:endnote>
  <w:endnote w:type="continuationSeparator" w:id="0">
    <w:p w:rsidR="004101EF" w:rsidRDefault="004101EF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1EF" w:rsidRDefault="004101EF" w:rsidP="00C51CF5">
      <w:r>
        <w:separator/>
      </w:r>
    </w:p>
  </w:footnote>
  <w:footnote w:type="continuationSeparator" w:id="0">
    <w:p w:rsidR="004101EF" w:rsidRDefault="004101EF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252B8E3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68"/>
    <w:rsid w:val="000521EF"/>
    <w:rsid w:val="000A545F"/>
    <w:rsid w:val="000F3BEA"/>
    <w:rsid w:val="0010314C"/>
    <w:rsid w:val="00153B84"/>
    <w:rsid w:val="00196AAB"/>
    <w:rsid w:val="001A4D1A"/>
    <w:rsid w:val="001B0B3D"/>
    <w:rsid w:val="001F17EB"/>
    <w:rsid w:val="001F4E29"/>
    <w:rsid w:val="0025139C"/>
    <w:rsid w:val="002B4085"/>
    <w:rsid w:val="002C0C40"/>
    <w:rsid w:val="0034633B"/>
    <w:rsid w:val="003B0DB8"/>
    <w:rsid w:val="003D61BB"/>
    <w:rsid w:val="004101EF"/>
    <w:rsid w:val="00431999"/>
    <w:rsid w:val="00443E2D"/>
    <w:rsid w:val="00572086"/>
    <w:rsid w:val="00597871"/>
    <w:rsid w:val="005A70A8"/>
    <w:rsid w:val="005D47DE"/>
    <w:rsid w:val="005F364E"/>
    <w:rsid w:val="005F70FE"/>
    <w:rsid w:val="0062123A"/>
    <w:rsid w:val="006319E4"/>
    <w:rsid w:val="00635EF0"/>
    <w:rsid w:val="00646709"/>
    <w:rsid w:val="00646E75"/>
    <w:rsid w:val="006619B7"/>
    <w:rsid w:val="00663587"/>
    <w:rsid w:val="006D409C"/>
    <w:rsid w:val="00776643"/>
    <w:rsid w:val="00797579"/>
    <w:rsid w:val="007B13A5"/>
    <w:rsid w:val="007D0F5B"/>
    <w:rsid w:val="007F1E68"/>
    <w:rsid w:val="00801D68"/>
    <w:rsid w:val="0085327D"/>
    <w:rsid w:val="00882E29"/>
    <w:rsid w:val="008F290E"/>
    <w:rsid w:val="009003DF"/>
    <w:rsid w:val="00942045"/>
    <w:rsid w:val="00964B9F"/>
    <w:rsid w:val="009B3BA4"/>
    <w:rsid w:val="009F215D"/>
    <w:rsid w:val="00A73BCA"/>
    <w:rsid w:val="00A75FCE"/>
    <w:rsid w:val="00A87FCB"/>
    <w:rsid w:val="00AC5509"/>
    <w:rsid w:val="00AE3B5F"/>
    <w:rsid w:val="00AF4EA4"/>
    <w:rsid w:val="00B0669D"/>
    <w:rsid w:val="00B90CEF"/>
    <w:rsid w:val="00B95D4D"/>
    <w:rsid w:val="00C51CF5"/>
    <w:rsid w:val="00C93D20"/>
    <w:rsid w:val="00CA407F"/>
    <w:rsid w:val="00D00A30"/>
    <w:rsid w:val="00D8438A"/>
    <w:rsid w:val="00DC71AE"/>
    <w:rsid w:val="00E37191"/>
    <w:rsid w:val="00E55D74"/>
    <w:rsid w:val="00E774C3"/>
    <w:rsid w:val="00E8541C"/>
    <w:rsid w:val="00EE5267"/>
    <w:rsid w:val="00F25047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AE5F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qFormat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Spacing">
    <w:name w:val="No Spacing"/>
    <w:uiPriority w:val="12"/>
    <w:qFormat/>
    <w:rsid w:val="00801D68"/>
    <w:pPr>
      <w:spacing w:line="180" w:lineRule="auto"/>
    </w:pPr>
    <w:rPr>
      <w:rFonts w:eastAsiaTheme="minorHAnsi"/>
      <w:color w:val="51C3F9" w:themeColor="accent6"/>
      <w:sz w:val="26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zad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47BFD4A04247A6B9283B7568BE8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FACC8-7FDE-4661-9168-A47723DD76A6}"/>
      </w:docPartPr>
      <w:docPartBody>
        <w:p w:rsidR="00496307" w:rsidRDefault="00A37EAA">
          <w:pPr>
            <w:pStyle w:val="0D47BFD4A04247A6B9283B7568BE82E8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EB20A6B31E5E4600B7A339FEEE98A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442A8-28B5-4CA2-8D72-2C0FBE03F5A4}"/>
      </w:docPartPr>
      <w:docPartBody>
        <w:p w:rsidR="00496307" w:rsidRDefault="00A37EAA">
          <w:pPr>
            <w:pStyle w:val="EB20A6B31E5E4600B7A339FEEE98A1CD"/>
          </w:pPr>
          <w:r w:rsidRPr="004D3011">
            <w:t>EMAIL:</w:t>
          </w:r>
        </w:p>
      </w:docPartBody>
    </w:docPart>
    <w:docPart>
      <w:docPartPr>
        <w:name w:val="B1D6DC6925B64C40A35F8BB2283BC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558E6-69A8-4DF7-B29C-857655EEB52A}"/>
      </w:docPartPr>
      <w:docPartBody>
        <w:p w:rsidR="00496307" w:rsidRDefault="00A37EAA">
          <w:pPr>
            <w:pStyle w:val="B1D6DC6925B64C40A35F8BB2283BC143"/>
          </w:pPr>
          <w:r w:rsidRPr="00036450">
            <w:t>EDUCATION</w:t>
          </w:r>
        </w:p>
      </w:docPartBody>
    </w:docPart>
    <w:docPart>
      <w:docPartPr>
        <w:name w:val="C35F49FA1FE049748E018A0A68D89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A210D-AA65-401D-8737-4E6AC581708E}"/>
      </w:docPartPr>
      <w:docPartBody>
        <w:p w:rsidR="00496307" w:rsidRDefault="00A37EAA">
          <w:pPr>
            <w:pStyle w:val="C35F49FA1FE049748E018A0A68D89BBD"/>
          </w:pPr>
          <w:r w:rsidRPr="00036450">
            <w:t>WORK EXPERIENCE</w:t>
          </w:r>
        </w:p>
      </w:docPartBody>
    </w:docPart>
    <w:docPart>
      <w:docPartPr>
        <w:name w:val="8B46B9C4E165447E98AFAFD762499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E192B-1E4A-4BE8-AA20-D061569CB382}"/>
      </w:docPartPr>
      <w:docPartBody>
        <w:p w:rsidR="00496307" w:rsidRDefault="00A37EAA">
          <w:pPr>
            <w:pStyle w:val="8B46B9C4E165447E98AFAFD762499127"/>
          </w:pPr>
          <w:r w:rsidRPr="00173B3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5D"/>
    <w:rsid w:val="00037280"/>
    <w:rsid w:val="003E7A4C"/>
    <w:rsid w:val="00483663"/>
    <w:rsid w:val="00496307"/>
    <w:rsid w:val="00551F14"/>
    <w:rsid w:val="00A37EAA"/>
    <w:rsid w:val="00B455FC"/>
    <w:rsid w:val="00BF055D"/>
    <w:rsid w:val="00DC1843"/>
    <w:rsid w:val="00E0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8677E4CC414F61A3CF65A09D633F9C">
    <w:name w:val="B48677E4CC414F61A3CF65A09D633F9C"/>
  </w:style>
  <w:style w:type="paragraph" w:customStyle="1" w:styleId="442B0DBAECC2456D9C68D7917398BC7B">
    <w:name w:val="442B0DBAECC2456D9C68D7917398BC7B"/>
  </w:style>
  <w:style w:type="paragraph" w:customStyle="1" w:styleId="255F7DB1542E47ECA7F9BBD8291591AA">
    <w:name w:val="255F7DB1542E47ECA7F9BBD8291591AA"/>
  </w:style>
  <w:style w:type="paragraph" w:customStyle="1" w:styleId="3AB6AA6234B342BD9B6A9438DEC3965B">
    <w:name w:val="3AB6AA6234B342BD9B6A9438DEC3965B"/>
  </w:style>
  <w:style w:type="paragraph" w:customStyle="1" w:styleId="4EB58805E4C5408D90E039EE20A51B62">
    <w:name w:val="4EB58805E4C5408D90E039EE20A51B62"/>
  </w:style>
  <w:style w:type="paragraph" w:customStyle="1" w:styleId="BA1EF8B9072C4CB886C72C96FF228BDD">
    <w:name w:val="BA1EF8B9072C4CB886C72C96FF228BDD"/>
  </w:style>
  <w:style w:type="paragraph" w:customStyle="1" w:styleId="13ECD281ADAC45EEAAA7B5FB13B5C6A1">
    <w:name w:val="13ECD281ADAC45EEAAA7B5FB13B5C6A1"/>
  </w:style>
  <w:style w:type="paragraph" w:customStyle="1" w:styleId="8E2C740ABC854189A2963579E232F18E">
    <w:name w:val="8E2C740ABC854189A2963579E232F18E"/>
  </w:style>
  <w:style w:type="paragraph" w:customStyle="1" w:styleId="38522669D0164A6FA2FAEE86DC77ACEF">
    <w:name w:val="38522669D0164A6FA2FAEE86DC77ACEF"/>
  </w:style>
  <w:style w:type="paragraph" w:customStyle="1" w:styleId="6C8F7A00CE6C4B8A98DF5D75E7A727B8">
    <w:name w:val="6C8F7A00CE6C4B8A98DF5D75E7A727B8"/>
  </w:style>
  <w:style w:type="paragraph" w:customStyle="1" w:styleId="2FFF6686F90D48458C47A775465DEAF1">
    <w:name w:val="2FFF6686F90D48458C47A775465DEAF1"/>
  </w:style>
  <w:style w:type="paragraph" w:customStyle="1" w:styleId="C252BD9B7C82497B8C795CC39993F361">
    <w:name w:val="C252BD9B7C82497B8C795CC39993F36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96217B6888F04818A49D5E41588DE519">
    <w:name w:val="96217B6888F04818A49D5E41588DE519"/>
  </w:style>
  <w:style w:type="paragraph" w:customStyle="1" w:styleId="2101590256B24067A6F84A20DA9EF920">
    <w:name w:val="2101590256B24067A6F84A20DA9EF920"/>
  </w:style>
  <w:style w:type="paragraph" w:customStyle="1" w:styleId="09E48D15C6F7452C929A1F63EEEEC673">
    <w:name w:val="09E48D15C6F7452C929A1F63EEEEC673"/>
  </w:style>
  <w:style w:type="paragraph" w:customStyle="1" w:styleId="9DCAB5E2D7094D46B4EF5C63E8E5CC16">
    <w:name w:val="9DCAB5E2D7094D46B4EF5C63E8E5CC16"/>
  </w:style>
  <w:style w:type="paragraph" w:customStyle="1" w:styleId="0FFC4269C5A4418AAC6A3229755B63E8">
    <w:name w:val="0FFC4269C5A4418AAC6A3229755B63E8"/>
  </w:style>
  <w:style w:type="paragraph" w:customStyle="1" w:styleId="3BC120A8AB0645D6A6D54ACE2C090F08">
    <w:name w:val="3BC120A8AB0645D6A6D54ACE2C090F08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DB9461B7C059487799FD6504C9266687">
    <w:name w:val="DB9461B7C059487799FD6504C9266687"/>
  </w:style>
  <w:style w:type="paragraph" w:customStyle="1" w:styleId="3F79A53ADC79487F9B80C08C314B0E6A">
    <w:name w:val="3F79A53ADC79487F9B80C08C314B0E6A"/>
  </w:style>
  <w:style w:type="paragraph" w:customStyle="1" w:styleId="89FCC60F908541459EF865599B3A32F3">
    <w:name w:val="89FCC60F908541459EF865599B3A32F3"/>
  </w:style>
  <w:style w:type="paragraph" w:customStyle="1" w:styleId="38CFAEB0FE4F4DE498427DBFA70E3299">
    <w:name w:val="38CFAEB0FE4F4DE498427DBFA70E3299"/>
  </w:style>
  <w:style w:type="paragraph" w:customStyle="1" w:styleId="EFD5CD7212324A41B0234600CC18D3DB">
    <w:name w:val="EFD5CD7212324A41B0234600CC18D3DB"/>
  </w:style>
  <w:style w:type="paragraph" w:customStyle="1" w:styleId="CCFA5901C2914BBDA743E2475468D458">
    <w:name w:val="CCFA5901C2914BBDA743E2475468D458"/>
  </w:style>
  <w:style w:type="paragraph" w:customStyle="1" w:styleId="BDB4D5590FC54B12B72C1E49B2726E34">
    <w:name w:val="BDB4D5590FC54B12B72C1E49B2726E34"/>
  </w:style>
  <w:style w:type="paragraph" w:customStyle="1" w:styleId="3A12E2F6DF8E443C9371338346CBCC88">
    <w:name w:val="3A12E2F6DF8E443C9371338346CBCC88"/>
  </w:style>
  <w:style w:type="paragraph" w:customStyle="1" w:styleId="ACA1BB9CFDE5468583ACB233D80981D0">
    <w:name w:val="ACA1BB9CFDE5468583ACB233D80981D0"/>
  </w:style>
  <w:style w:type="paragraph" w:customStyle="1" w:styleId="AE5B6D0CF7034755B7C9086D828462B2">
    <w:name w:val="AE5B6D0CF7034755B7C9086D828462B2"/>
  </w:style>
  <w:style w:type="paragraph" w:customStyle="1" w:styleId="673525B36B6F4C088AF4001454ABF0A2">
    <w:name w:val="673525B36B6F4C088AF4001454ABF0A2"/>
  </w:style>
  <w:style w:type="paragraph" w:customStyle="1" w:styleId="1877B85749FF4BCC816A6DE12246C6FA">
    <w:name w:val="1877B85749FF4BCC816A6DE12246C6FA"/>
  </w:style>
  <w:style w:type="paragraph" w:customStyle="1" w:styleId="9F1CC9BA98154489A1177FCE3A875A7F">
    <w:name w:val="9F1CC9BA98154489A1177FCE3A875A7F"/>
  </w:style>
  <w:style w:type="paragraph" w:customStyle="1" w:styleId="9D42A5BB5E8A4270A657D9AF717FD344">
    <w:name w:val="9D42A5BB5E8A4270A657D9AF717FD344"/>
  </w:style>
  <w:style w:type="paragraph" w:customStyle="1" w:styleId="8643DA9877BF44C8BE17B3A2F9ED8C66">
    <w:name w:val="8643DA9877BF44C8BE17B3A2F9ED8C66"/>
  </w:style>
  <w:style w:type="paragraph" w:customStyle="1" w:styleId="4B4A1C61001745FB9B9B354CA6722A08">
    <w:name w:val="4B4A1C61001745FB9B9B354CA6722A08"/>
  </w:style>
  <w:style w:type="paragraph" w:customStyle="1" w:styleId="A06DF9EBD8404436A411B9F86CF5DF5D">
    <w:name w:val="A06DF9EBD8404436A411B9F86CF5DF5D"/>
  </w:style>
  <w:style w:type="paragraph" w:customStyle="1" w:styleId="E9DE0CAE2893481EAE8CF2A4CE1E5FC5">
    <w:name w:val="E9DE0CAE2893481EAE8CF2A4CE1E5FC5"/>
  </w:style>
  <w:style w:type="paragraph" w:customStyle="1" w:styleId="A6E2A0F5D06C4010A4F3E008F2917275">
    <w:name w:val="A6E2A0F5D06C4010A4F3E008F2917275"/>
  </w:style>
  <w:style w:type="paragraph" w:customStyle="1" w:styleId="28165FB611064667A6CD946DEEC4B081">
    <w:name w:val="28165FB611064667A6CD946DEEC4B081"/>
  </w:style>
  <w:style w:type="paragraph" w:customStyle="1" w:styleId="D1FBA81193724B55BDA74990FA96788B">
    <w:name w:val="D1FBA81193724B55BDA74990FA96788B"/>
  </w:style>
  <w:style w:type="paragraph" w:customStyle="1" w:styleId="4BF954C524294A2AA040D04F0A7F08F7">
    <w:name w:val="4BF954C524294A2AA040D04F0A7F08F7"/>
  </w:style>
  <w:style w:type="paragraph" w:customStyle="1" w:styleId="9E3E23A9B65048A79EF13FE1C112B419">
    <w:name w:val="9E3E23A9B65048A79EF13FE1C112B419"/>
  </w:style>
  <w:style w:type="paragraph" w:customStyle="1" w:styleId="A60F73D3FA3E4329B2CEA5270863226A">
    <w:name w:val="A60F73D3FA3E4329B2CEA5270863226A"/>
    <w:rsid w:val="00BF055D"/>
  </w:style>
  <w:style w:type="paragraph" w:customStyle="1" w:styleId="BF7173532A8745E19DB342FF4419ABBB">
    <w:name w:val="BF7173532A8745E19DB342FF4419ABBB"/>
    <w:rsid w:val="00BF055D"/>
  </w:style>
  <w:style w:type="paragraph" w:customStyle="1" w:styleId="3F40EC8DD1A543A6AAF1B29347AF1685">
    <w:name w:val="3F40EC8DD1A543A6AAF1B29347AF1685"/>
    <w:rsid w:val="00BF055D"/>
  </w:style>
  <w:style w:type="paragraph" w:customStyle="1" w:styleId="EA3A581991DB4951B5ADDBCC619BC6F7">
    <w:name w:val="EA3A581991DB4951B5ADDBCC619BC6F7"/>
    <w:rsid w:val="00BF055D"/>
  </w:style>
  <w:style w:type="paragraph" w:customStyle="1" w:styleId="CD1EB7D6FD054F89AC94B5D5165ADD98">
    <w:name w:val="CD1EB7D6FD054F89AC94B5D5165ADD98"/>
    <w:rsid w:val="00BF055D"/>
  </w:style>
  <w:style w:type="paragraph" w:customStyle="1" w:styleId="27984E8AFE13404BBA0B7DF4B04DE42E">
    <w:name w:val="27984E8AFE13404BBA0B7DF4B04DE42E"/>
    <w:rsid w:val="00BF055D"/>
  </w:style>
  <w:style w:type="paragraph" w:customStyle="1" w:styleId="178213924DE043DBB9E4764705C2299C">
    <w:name w:val="178213924DE043DBB9E4764705C2299C"/>
    <w:rsid w:val="00BF055D"/>
  </w:style>
  <w:style w:type="paragraph" w:customStyle="1" w:styleId="EF2898AB537C4B00AC6814D9C69E5C6B">
    <w:name w:val="EF2898AB537C4B00AC6814D9C69E5C6B"/>
    <w:rsid w:val="00BF055D"/>
  </w:style>
  <w:style w:type="paragraph" w:customStyle="1" w:styleId="71DCB3D7EB1E40B5A214F38088374FF9">
    <w:name w:val="71DCB3D7EB1E40B5A214F38088374FF9"/>
  </w:style>
  <w:style w:type="paragraph" w:customStyle="1" w:styleId="D7505DDC7886440BAA7A23A6612EA058">
    <w:name w:val="D7505DDC7886440BAA7A23A6612EA058"/>
  </w:style>
  <w:style w:type="paragraph" w:customStyle="1" w:styleId="64358B5AF8874072B4B76B68A3B44D1B">
    <w:name w:val="64358B5AF8874072B4B76B68A3B44D1B"/>
  </w:style>
  <w:style w:type="paragraph" w:customStyle="1" w:styleId="23EA885F5F2447C0BD6DB8B8F457A70F">
    <w:name w:val="23EA885F5F2447C0BD6DB8B8F457A70F"/>
  </w:style>
  <w:style w:type="paragraph" w:customStyle="1" w:styleId="E9311B24B623419FA3F57DA8729C883E">
    <w:name w:val="E9311B24B623419FA3F57DA8729C883E"/>
  </w:style>
  <w:style w:type="paragraph" w:customStyle="1" w:styleId="7E9D3F2A6A8A40EA8454B30281C3F433">
    <w:name w:val="7E9D3F2A6A8A40EA8454B30281C3F433"/>
  </w:style>
  <w:style w:type="paragraph" w:customStyle="1" w:styleId="BD00BC7C20D446158BA3DFE67FA360E9">
    <w:name w:val="BD00BC7C20D446158BA3DFE67FA360E9"/>
  </w:style>
  <w:style w:type="paragraph" w:customStyle="1" w:styleId="FEDF4536B9474B0EAE3CA2FA699E6F0D">
    <w:name w:val="FEDF4536B9474B0EAE3CA2FA699E6F0D"/>
  </w:style>
  <w:style w:type="paragraph" w:customStyle="1" w:styleId="2836FCE9CA514A89A99F58AD30D65FE2">
    <w:name w:val="2836FCE9CA514A89A99F58AD30D65FE2"/>
  </w:style>
  <w:style w:type="paragraph" w:customStyle="1" w:styleId="F725105A9CB74F2FA3BAAD8A102C1306">
    <w:name w:val="F725105A9CB74F2FA3BAAD8A102C1306"/>
  </w:style>
  <w:style w:type="paragraph" w:customStyle="1" w:styleId="FCEB56C2B120448BB6A465A1E73F3B71">
    <w:name w:val="FCEB56C2B120448BB6A465A1E73F3B71"/>
  </w:style>
  <w:style w:type="paragraph" w:customStyle="1" w:styleId="0E8D36C3C65644DFB9AC7912C22DD713">
    <w:name w:val="0E8D36C3C65644DFB9AC7912C22DD713"/>
  </w:style>
  <w:style w:type="paragraph" w:customStyle="1" w:styleId="B66B3421B09841EB920A172A9CDA3680">
    <w:name w:val="B66B3421B09841EB920A172A9CDA3680"/>
  </w:style>
  <w:style w:type="paragraph" w:customStyle="1" w:styleId="19CA4660537B4C62BE03FF577E3D08F4">
    <w:name w:val="19CA4660537B4C62BE03FF577E3D08F4"/>
  </w:style>
  <w:style w:type="paragraph" w:customStyle="1" w:styleId="0D47BFD4A04247A6B9283B7568BE82E8">
    <w:name w:val="0D47BFD4A04247A6B9283B7568BE82E8"/>
  </w:style>
  <w:style w:type="paragraph" w:customStyle="1" w:styleId="EB20A6B31E5E4600B7A339FEEE98A1CD">
    <w:name w:val="EB20A6B31E5E4600B7A339FEEE98A1CD"/>
  </w:style>
  <w:style w:type="paragraph" w:customStyle="1" w:styleId="B1D6DC6925B64C40A35F8BB2283BC143">
    <w:name w:val="B1D6DC6925B64C40A35F8BB2283BC143"/>
  </w:style>
  <w:style w:type="paragraph" w:customStyle="1" w:styleId="9EC86E2D5DD74335BECE177C16D6C5BC">
    <w:name w:val="9EC86E2D5DD74335BECE177C16D6C5BC"/>
  </w:style>
  <w:style w:type="paragraph" w:customStyle="1" w:styleId="9883D7F685424C49B3BE9945F6CE7F28">
    <w:name w:val="9883D7F685424C49B3BE9945F6CE7F28"/>
  </w:style>
  <w:style w:type="paragraph" w:customStyle="1" w:styleId="C35F49FA1FE049748E018A0A68D89BBD">
    <w:name w:val="C35F49FA1FE049748E018A0A68D89BBD"/>
  </w:style>
  <w:style w:type="paragraph" w:customStyle="1" w:styleId="8B46B9C4E165447E98AFAFD762499127">
    <w:name w:val="8B46B9C4E165447E98AFAFD762499127"/>
  </w:style>
  <w:style w:type="paragraph" w:customStyle="1" w:styleId="5D88F105833142DBBA13BF6676AAA90B">
    <w:name w:val="5D88F105833142DBBA13BF6676AAA90B"/>
  </w:style>
  <w:style w:type="paragraph" w:customStyle="1" w:styleId="6AB4D6FF4E554C1BAD4EDC56BD1A1951">
    <w:name w:val="6AB4D6FF4E554C1BAD4EDC56BD1A19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2021-12-13T09:31:00Z</dcterms:created>
  <dcterms:modified xsi:type="dcterms:W3CDTF">2022-02-20T18:04:00Z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