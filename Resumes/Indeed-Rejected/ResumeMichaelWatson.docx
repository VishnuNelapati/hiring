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381"/>
        <w:gridCol w:w="6141"/>
        <w:gridCol w:w="430"/>
        <w:gridCol w:w="844"/>
      </w:tblGrid>
      <w:tr w:rsidR="00F91753" w:rsidRPr="00320ECB" w14:paraId="72496FA1" w14:textId="77777777" w:rsidTr="003F3CA8">
        <w:trPr>
          <w:trHeight w:val="235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68A6D" w14:textId="28942035" w:rsidR="00F91753" w:rsidRPr="00173B36" w:rsidRDefault="0097716C" w:rsidP="0097716C">
            <w:pPr>
              <w:tabs>
                <w:tab w:val="left" w:pos="4170"/>
              </w:tabs>
              <w:spacing w:before="0" w:after="0"/>
            </w:pPr>
            <w:r>
              <w:tab/>
            </w:r>
          </w:p>
        </w:tc>
      </w:tr>
      <w:tr w:rsidR="0097716C" w:rsidRPr="00320ECB" w14:paraId="3EA251CC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C733F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DDFD3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0745F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D4EBC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1005B" w14:textId="77777777" w:rsidR="00F91753" w:rsidRDefault="00F91753" w:rsidP="003F3CA8">
            <w:pPr>
              <w:spacing w:before="0" w:after="0"/>
            </w:pPr>
          </w:p>
          <w:p w14:paraId="7725E236" w14:textId="77777777" w:rsidR="003F3CA8" w:rsidRDefault="003F3CA8" w:rsidP="003F3CA8"/>
          <w:p w14:paraId="49723D31" w14:textId="14F787EA" w:rsidR="003F3CA8" w:rsidRPr="003F3CA8" w:rsidRDefault="003F3CA8" w:rsidP="003F3CA8"/>
        </w:tc>
      </w:tr>
      <w:tr w:rsidR="0097716C" w:rsidRPr="00320ECB" w14:paraId="1AA15B4E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8E682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FFC8A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2828F4" w14:textId="7AD12308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3A569227" wp14:editId="2631C66D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9C6680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DE7E03">
              <w:t>MICHAEL WATSON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95F86C" wp14:editId="3A68233F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46E98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0DB7E4EC" w14:textId="72EAB046" w:rsidR="00B62B99" w:rsidRPr="00173B36" w:rsidRDefault="00B62B99" w:rsidP="00262B06">
            <w:pPr>
              <w:pStyle w:val="Subtitle"/>
            </w:pP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5E1C3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2E03D" w14:textId="77777777" w:rsidR="00F91753" w:rsidRPr="00173B36" w:rsidRDefault="00F91753" w:rsidP="00262B06"/>
        </w:tc>
      </w:tr>
      <w:tr w:rsidR="0097716C" w:rsidRPr="00320ECB" w14:paraId="6AC7BCA3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87C54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676D0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8CA4C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5C36B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69DFD" w14:textId="77777777" w:rsidR="004A4C74" w:rsidRPr="00173B36" w:rsidRDefault="004A4C74" w:rsidP="00262B06"/>
        </w:tc>
      </w:tr>
      <w:tr w:rsidR="00F91753" w:rsidRPr="00320ECB" w14:paraId="14FB2136" w14:textId="77777777" w:rsidTr="001E5810">
        <w:trPr>
          <w:trHeight w:val="68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CAF3B" w14:textId="77777777" w:rsidR="00F91753" w:rsidRPr="00173B36" w:rsidRDefault="00F91753" w:rsidP="0097716C">
            <w:pPr>
              <w:spacing w:before="0" w:after="0"/>
            </w:pPr>
          </w:p>
        </w:tc>
      </w:tr>
      <w:tr w:rsidR="003507FB" w:rsidRPr="00320ECB" w14:paraId="254163C4" w14:textId="77777777" w:rsidTr="00BD7340">
        <w:trPr>
          <w:trHeight w:val="1945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0135BFA1" w14:textId="37A9A66A" w:rsidR="00792D43" w:rsidRPr="00173B36" w:rsidRDefault="00792D43" w:rsidP="00262B06">
            <w:pPr>
              <w:pStyle w:val="Heading1"/>
            </w:pPr>
          </w:p>
          <w:p w14:paraId="4970779B" w14:textId="77777777" w:rsidR="00DE7E03" w:rsidRDefault="00DE7E03" w:rsidP="00447125">
            <w:pPr>
              <w:pStyle w:val="Heading1"/>
              <w:jc w:val="center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  <w:p w14:paraId="3698907B" w14:textId="40380705" w:rsidR="00686284" w:rsidRPr="00173B36" w:rsidRDefault="00DE7E03" w:rsidP="00DE7E03">
            <w:pPr>
              <w:pStyle w:val="Contact"/>
              <w:framePr w:wrap="auto" w:vAnchor="margin" w:xAlign="left" w:yAlign="inline"/>
              <w:suppressOverlap w:val="0"/>
            </w:pPr>
            <w:r>
              <w:rPr>
                <w:rStyle w:val="sectiontablesectionbody"/>
                <w:rFonts w:eastAsiaTheme="minorEastAsia"/>
                <w:color w:val="000000" w:themeColor="text1"/>
                <w:sz w:val="20"/>
                <w:szCs w:val="20"/>
              </w:rPr>
              <w:t>I am a computer science 2023 graduate seeking computer science internships, with the intent to pursue</w:t>
            </w:r>
            <w:r w:rsidR="00BD7340">
              <w:rPr>
                <w:rStyle w:val="sectiontablesectionbody"/>
                <w:rFonts w:eastAsiaTheme="minorEastAsia"/>
                <w:color w:val="000000" w:themeColor="text1"/>
                <w:sz w:val="20"/>
                <w:szCs w:val="20"/>
              </w:rPr>
              <w:t xml:space="preserve"> A</w:t>
            </w:r>
            <w:r>
              <w:rPr>
                <w:rStyle w:val="sectiontablesectionbody"/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="00132F32">
              <w:rPr>
                <w:rStyle w:val="sectiontablesectionbody"/>
                <w:rFonts w:eastAsiaTheme="minorEastAsia"/>
                <w:color w:val="000000" w:themeColor="text1"/>
                <w:sz w:val="20"/>
                <w:szCs w:val="20"/>
              </w:rPr>
              <w:t>Software Architect</w:t>
            </w:r>
            <w:r>
              <w:rPr>
                <w:rStyle w:val="sectiontablesectionbody"/>
                <w:rFonts w:eastAsiaTheme="minorEastAsia"/>
                <w:color w:val="000000" w:themeColor="text1"/>
                <w:sz w:val="20"/>
                <w:szCs w:val="20"/>
              </w:rPr>
              <w:t xml:space="preserve"> track full-time.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5EB91B5" w14:textId="22380F7D" w:rsidR="008C78F5" w:rsidRPr="003F3CA8" w:rsidRDefault="00132F32" w:rsidP="00262B06">
            <w:pPr>
              <w:pStyle w:val="Heading1"/>
              <w:rPr>
                <w:sz w:val="20"/>
                <w:szCs w:val="20"/>
              </w:rPr>
            </w:pPr>
            <w:r w:rsidRPr="003F3CA8">
              <w:rPr>
                <w:sz w:val="20"/>
                <w:szCs w:val="20"/>
              </w:rPr>
              <w:t>education</w:t>
            </w:r>
          </w:p>
          <w:p w14:paraId="09418A20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F3A4A4C" wp14:editId="3A41261E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FB1F8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4F2A0B" w14:textId="0328488A" w:rsidR="00132F32" w:rsidRDefault="00132F32" w:rsidP="00132F32">
            <w:pPr>
              <w:spacing w:after="0" w:line="276" w:lineRule="auto"/>
              <w:rPr>
                <w:rFonts w:ascii="Calibri" w:hAnsi="Calibri"/>
              </w:rPr>
            </w:pPr>
            <w:r>
              <w:rPr>
                <w:rFonts w:ascii="Calibri" w:eastAsia="Source Sans Pro" w:hAnsi="Calibri" w:cs="Source Sans Pro"/>
                <w:b/>
                <w:bCs/>
                <w:color w:val="000000" w:themeColor="text1"/>
              </w:rPr>
              <w:t xml:space="preserve">Target completion </w:t>
            </w:r>
            <w:r w:rsidR="0097716C">
              <w:rPr>
                <w:rFonts w:ascii="Calibri" w:eastAsia="Source Sans Pro" w:hAnsi="Calibri" w:cs="Source Sans Pro"/>
                <w:b/>
                <w:bCs/>
                <w:color w:val="000000" w:themeColor="text1"/>
              </w:rPr>
              <w:t>May</w:t>
            </w:r>
            <w:r>
              <w:rPr>
                <w:rFonts w:ascii="Calibri" w:eastAsia="Source Sans Pro" w:hAnsi="Calibri" w:cs="Source Sans Pro"/>
                <w:b/>
                <w:bCs/>
                <w:color w:val="000000" w:themeColor="text1"/>
              </w:rPr>
              <w:t xml:space="preserve"> 2023</w:t>
            </w:r>
          </w:p>
          <w:p w14:paraId="520C9ED8" w14:textId="77777777" w:rsidR="00132F32" w:rsidRDefault="00132F32" w:rsidP="00132F3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Source Sans Pro" w:hAnsi="Calibri" w:cs="Source Sans Pro"/>
                <w:b/>
                <w:bCs/>
                <w:color w:val="000000" w:themeColor="text1"/>
              </w:rPr>
              <w:t>Bachelor of Science</w:t>
            </w:r>
            <w:r>
              <w:rPr>
                <w:rFonts w:ascii="Calibri" w:eastAsia="Source Sans Pro" w:hAnsi="Calibri" w:cs="Source Sans Pro"/>
                <w:color w:val="000000" w:themeColor="text1"/>
              </w:rPr>
              <w:t>, Computer Science</w:t>
            </w:r>
          </w:p>
          <w:p w14:paraId="49369CCF" w14:textId="3C4F84B9" w:rsidR="00132F32" w:rsidRDefault="00132F32" w:rsidP="00132F32">
            <w:pPr>
              <w:spacing w:after="0" w:line="240" w:lineRule="auto"/>
              <w:rPr>
                <w:rFonts w:ascii="Calibri" w:eastAsia="Source Sans Pro" w:hAnsi="Calibri" w:cs="Source Sans Pro"/>
                <w:color w:val="000000" w:themeColor="text1"/>
              </w:rPr>
            </w:pPr>
            <w:r>
              <w:rPr>
                <w:rFonts w:ascii="Calibri" w:eastAsia="Source Sans Pro" w:hAnsi="Calibri" w:cs="Source Sans Pro"/>
                <w:b/>
                <w:bCs/>
                <w:color w:val="000000" w:themeColor="text1"/>
              </w:rPr>
              <w:t>California State Monterey Bay</w:t>
            </w:r>
            <w:r>
              <w:rPr>
                <w:rFonts w:ascii="Calibri" w:eastAsia="Source Sans Pro" w:hAnsi="Calibri" w:cs="Source Sans Pro"/>
                <w:color w:val="000000" w:themeColor="text1"/>
              </w:rPr>
              <w:t>, Monterey Bay</w:t>
            </w:r>
          </w:p>
          <w:p w14:paraId="51A38985" w14:textId="09DF84C4" w:rsidR="0097716C" w:rsidRDefault="0097716C" w:rsidP="00132F32">
            <w:pPr>
              <w:spacing w:after="0" w:line="240" w:lineRule="auto"/>
              <w:rPr>
                <w:rFonts w:ascii="Calibri" w:hAnsi="Calibri"/>
              </w:rPr>
            </w:pPr>
          </w:p>
          <w:p w14:paraId="01DF0FE4" w14:textId="1D85D9E9" w:rsidR="0097716C" w:rsidRPr="00BD7340" w:rsidRDefault="0097716C" w:rsidP="00132F32">
            <w:pPr>
              <w:spacing w:after="0" w:line="240" w:lineRule="auto"/>
              <w:rPr>
                <w:rFonts w:ascii="Calibri" w:hAnsi="Calibri"/>
                <w:b/>
                <w:bCs/>
                <w:color w:val="000000" w:themeColor="text1"/>
              </w:rPr>
            </w:pPr>
            <w:r w:rsidRPr="00BD7340">
              <w:rPr>
                <w:rFonts w:ascii="Calibri" w:hAnsi="Calibri"/>
                <w:b/>
                <w:bCs/>
                <w:color w:val="000000" w:themeColor="text1"/>
              </w:rPr>
              <w:t>May 2021</w:t>
            </w:r>
          </w:p>
          <w:p w14:paraId="3305943D" w14:textId="5736573B" w:rsidR="003F3CA8" w:rsidRPr="00BD7340" w:rsidRDefault="008C498F" w:rsidP="00132F32">
            <w:pPr>
              <w:spacing w:after="0" w:line="240" w:lineRule="auto"/>
              <w:rPr>
                <w:rFonts w:ascii="Calibri" w:hAnsi="Calibri"/>
                <w:b/>
                <w:bCs/>
                <w:color w:val="000000" w:themeColor="text1"/>
              </w:rPr>
            </w:pPr>
            <w:r w:rsidRPr="00BD7340">
              <w:rPr>
                <w:rFonts w:ascii="Calibri" w:hAnsi="Calibri"/>
                <w:b/>
                <w:bCs/>
                <w:color w:val="000000" w:themeColor="text1"/>
              </w:rPr>
              <w:t>Associates of Science, Computer Science</w:t>
            </w:r>
          </w:p>
          <w:p w14:paraId="0C1E881F" w14:textId="5F923F41" w:rsidR="008C498F" w:rsidRPr="00BD7340" w:rsidRDefault="008C498F" w:rsidP="008C498F">
            <w:pPr>
              <w:spacing w:after="0" w:line="240" w:lineRule="auto"/>
              <w:rPr>
                <w:rFonts w:ascii="Calibri" w:hAnsi="Calibri"/>
                <w:b/>
                <w:bCs/>
                <w:color w:val="000000" w:themeColor="text1"/>
              </w:rPr>
            </w:pPr>
            <w:r w:rsidRPr="00BD7340">
              <w:rPr>
                <w:rFonts w:ascii="Calibri" w:hAnsi="Calibri"/>
                <w:b/>
                <w:bCs/>
                <w:color w:val="000000" w:themeColor="text1"/>
              </w:rPr>
              <w:t>Associates of Science, Mathematics</w:t>
            </w:r>
          </w:p>
          <w:p w14:paraId="325C9809" w14:textId="18B75AF2" w:rsidR="00132F32" w:rsidRPr="00BD7340" w:rsidRDefault="008C498F" w:rsidP="00BD7340">
            <w:pPr>
              <w:spacing w:after="0" w:line="240" w:lineRule="auto"/>
              <w:rPr>
                <w:rFonts w:ascii="Calibri" w:hAnsi="Calibri"/>
                <w:b/>
                <w:bCs/>
                <w:color w:val="000000" w:themeColor="text1"/>
              </w:rPr>
            </w:pPr>
            <w:r w:rsidRPr="00BD7340">
              <w:rPr>
                <w:rFonts w:ascii="Calibri" w:hAnsi="Calibri"/>
                <w:b/>
                <w:bCs/>
                <w:color w:val="000000" w:themeColor="text1"/>
              </w:rPr>
              <w:t>Clovis Community College – Fresno, CA</w:t>
            </w:r>
          </w:p>
        </w:tc>
      </w:tr>
      <w:tr w:rsidR="003507FB" w:rsidRPr="00320ECB" w14:paraId="5A4DAC2D" w14:textId="77777777" w:rsidTr="003A1007">
        <w:trPr>
          <w:trHeight w:val="1117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2EF787E" w14:textId="77777777" w:rsidR="00F716E1" w:rsidRPr="003F3CA8" w:rsidRDefault="00DE7E03" w:rsidP="003507FB">
            <w:pPr>
              <w:pStyle w:val="Heading1"/>
              <w:jc w:val="center"/>
              <w:rPr>
                <w:sz w:val="20"/>
                <w:szCs w:val="20"/>
              </w:rPr>
            </w:pPr>
            <w:r w:rsidRPr="003F3CA8">
              <w:rPr>
                <w:sz w:val="20"/>
                <w:szCs w:val="20"/>
              </w:rPr>
              <w:t>CONTACT</w:t>
            </w:r>
          </w:p>
          <w:p w14:paraId="73B23640" w14:textId="77777777" w:rsidR="003507FB" w:rsidRPr="003507FB" w:rsidRDefault="003507FB" w:rsidP="003507F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3507FB">
              <w:rPr>
                <w:sz w:val="16"/>
                <w:szCs w:val="16"/>
              </w:rPr>
              <w:t>707-290-7516</w:t>
            </w:r>
          </w:p>
          <w:p w14:paraId="43D0121E" w14:textId="0A4DAFDD" w:rsidR="003507FB" w:rsidRPr="00816004" w:rsidRDefault="003507FB" w:rsidP="00816004">
            <w:pPr>
              <w:pStyle w:val="ListParagraph"/>
              <w:numPr>
                <w:ilvl w:val="0"/>
                <w:numId w:val="3"/>
              </w:numPr>
            </w:pPr>
            <w:r w:rsidRPr="003F3CA8">
              <w:rPr>
                <w:sz w:val="16"/>
                <w:szCs w:val="16"/>
              </w:rPr>
              <w:t>Michael.a.Watson9@gmail.com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311A39AEF14C4F9A8B09C7617F7C82D6"/>
              </w:placeholder>
              <w:temporary/>
              <w:showingPlcHdr/>
              <w15:appearance w15:val="hidden"/>
            </w:sdtPr>
            <w:sdtEndPr/>
            <w:sdtContent>
              <w:p w14:paraId="2053E9C8" w14:textId="77777777" w:rsidR="00F716E1" w:rsidRPr="00173B36" w:rsidRDefault="00FF673C" w:rsidP="00262B06">
                <w:pPr>
                  <w:pStyle w:val="Heading1"/>
                </w:pPr>
                <w:r w:rsidRPr="003F3CA8">
                  <w:rPr>
                    <w:sz w:val="20"/>
                    <w:szCs w:val="20"/>
                  </w:rPr>
                  <w:t>EXPERIENCE</w:t>
                </w:r>
              </w:p>
            </w:sdtContent>
          </w:sdt>
          <w:p w14:paraId="4E3C722D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F55930B" wp14:editId="20F6E02B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EBBDB8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F4FDFD" w14:textId="553F7031" w:rsidR="00B54AD3" w:rsidRPr="00173B36" w:rsidRDefault="006D3A58" w:rsidP="00262B06">
            <w:pPr>
              <w:pStyle w:val="Heading2"/>
            </w:pPr>
            <w:r>
              <w:t>CS Monterey Bay Bachelors Computer Science</w:t>
            </w:r>
          </w:p>
          <w:p w14:paraId="74C0C459" w14:textId="584B0334" w:rsidR="00B54AD3" w:rsidRPr="00173B36" w:rsidRDefault="006D3A58" w:rsidP="00262B06">
            <w:pPr>
              <w:pStyle w:val="Date"/>
            </w:pPr>
            <w:r>
              <w:t>08/2021 - Present</w:t>
            </w:r>
          </w:p>
          <w:p w14:paraId="0F23B944" w14:textId="17E2F6FE" w:rsidR="002E248E" w:rsidRPr="003D3905" w:rsidRDefault="003D3905" w:rsidP="00DC322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</w:pPr>
            <w:r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Full</w:t>
            </w:r>
            <w:r w:rsidR="006D3A58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 stack web development using SQL,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J</w:t>
            </w:r>
            <w:r w:rsidR="006D3A58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avascript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,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HTML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 and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J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ava</w:t>
            </w:r>
          </w:p>
          <w:p w14:paraId="2581217C" w14:textId="5906C359" w:rsidR="002E248E" w:rsidRPr="003D3905" w:rsidRDefault="003D3905" w:rsidP="00DC322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</w:pP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A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pplication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D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evel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o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pment in </w:t>
            </w:r>
            <w:r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Android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S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tudio </w:t>
            </w:r>
            <w:proofErr w:type="spellStart"/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util</w:t>
            </w:r>
            <w:r w:rsidR="001E5810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i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zing</w:t>
            </w:r>
            <w:proofErr w:type="spellEnd"/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 </w:t>
            </w:r>
            <w:proofErr w:type="spellStart"/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roomD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B</w:t>
            </w:r>
            <w:proofErr w:type="spellEnd"/>
          </w:p>
          <w:p w14:paraId="0FBFDCBA" w14:textId="7872FC70" w:rsidR="007B5FE3" w:rsidRPr="003D3905" w:rsidRDefault="003D3905" w:rsidP="00DC322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</w:pP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P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harmac</w:t>
            </w:r>
            <w:r w:rsidR="001E5810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e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ut</w:t>
            </w:r>
            <w:r w:rsidR="001E5810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i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cal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W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eb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A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pplication implimenting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S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pring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B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 xml:space="preserve">oot 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C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ontro</w:t>
            </w:r>
            <w:r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l</w:t>
            </w:r>
            <w:r w:rsidR="007B5FE3" w:rsidRPr="003D3905">
              <w:rPr>
                <w:rFonts w:cstheme="minorHAnsi"/>
                <w:caps w:val="0"/>
                <w:color w:val="000000" w:themeColor="text1"/>
                <w:sz w:val="18"/>
                <w:lang w:val="fr-FR"/>
              </w:rPr>
              <w:t>ler architecture</w:t>
            </w:r>
          </w:p>
          <w:p w14:paraId="148FFB01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A029CED" wp14:editId="114AF8A2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F165F7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85D70D4" w14:textId="1372CF7E" w:rsidR="0013435E" w:rsidRPr="0013435E" w:rsidRDefault="009A1CA7" w:rsidP="0013435E">
            <w:pPr>
              <w:pStyle w:val="Heading2"/>
            </w:pPr>
            <w:r>
              <w:t>Application Software Engineer Intern</w:t>
            </w:r>
          </w:p>
          <w:p w14:paraId="6FE46AD6" w14:textId="08021E29" w:rsidR="009A1CA7" w:rsidRPr="009A1CA7" w:rsidRDefault="009A1CA7" w:rsidP="009A1CA7">
            <w:r>
              <w:t>Envolve Pharmacy Solutions, Remote</w:t>
            </w:r>
          </w:p>
          <w:p w14:paraId="0390875B" w14:textId="5D0E5F6C" w:rsidR="0013435E" w:rsidRDefault="003F4046" w:rsidP="0013435E">
            <w:r>
              <w:t>10</w:t>
            </w:r>
            <w:r w:rsidR="0013435E">
              <w:t>/2020 – 05/2021</w:t>
            </w:r>
          </w:p>
          <w:p w14:paraId="437B354D" w14:textId="766247E1" w:rsidR="00F716E1" w:rsidRPr="00A87E07" w:rsidRDefault="00A87E07" w:rsidP="00A87E0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aps w:val="0"/>
                <w:color w:val="000000" w:themeColor="text1"/>
                <w:sz w:val="18"/>
              </w:rPr>
            </w:pPr>
            <w:r w:rsidRPr="00A87E07">
              <w:rPr>
                <w:color w:val="000000" w:themeColor="text1"/>
                <w:sz w:val="18"/>
                <w:shd w:val="clear" w:color="auto" w:fill="FFFFFF"/>
              </w:rPr>
              <w:t>I</w:t>
            </w:r>
            <w:r w:rsidR="002E248E" w:rsidRPr="00A87E07">
              <w:rPr>
                <w:caps w:val="0"/>
                <w:color w:val="000000" w:themeColor="text1"/>
                <w:sz w:val="18"/>
                <w:shd w:val="clear" w:color="auto" w:fill="FFFFFF"/>
              </w:rPr>
              <w:t xml:space="preserve">dentify, </w:t>
            </w:r>
            <w:r w:rsidRPr="00A87E07">
              <w:rPr>
                <w:caps w:val="0"/>
                <w:color w:val="000000" w:themeColor="text1"/>
                <w:sz w:val="18"/>
                <w:shd w:val="clear" w:color="auto" w:fill="FFFFFF"/>
              </w:rPr>
              <w:t>define,</w:t>
            </w:r>
            <w:r w:rsidR="002E248E" w:rsidRPr="00A87E07">
              <w:rPr>
                <w:caps w:val="0"/>
                <w:color w:val="000000" w:themeColor="text1"/>
                <w:sz w:val="18"/>
                <w:shd w:val="clear" w:color="auto" w:fill="FFFFFF"/>
              </w:rPr>
              <w:t xml:space="preserve"> and implement needed enhancements in the methods, </w:t>
            </w:r>
            <w:r w:rsidRPr="00A87E07">
              <w:rPr>
                <w:caps w:val="0"/>
                <w:color w:val="000000" w:themeColor="text1"/>
                <w:sz w:val="18"/>
                <w:shd w:val="clear" w:color="auto" w:fill="FFFFFF"/>
              </w:rPr>
              <w:t>standards,</w:t>
            </w:r>
            <w:r w:rsidR="002E248E" w:rsidRPr="00A87E07">
              <w:rPr>
                <w:caps w:val="0"/>
                <w:color w:val="000000" w:themeColor="text1"/>
                <w:sz w:val="18"/>
                <w:shd w:val="clear" w:color="auto" w:fill="FFFFFF"/>
              </w:rPr>
              <w:t xml:space="preserve"> and processes to better enable teams and constructive enterprise applications</w:t>
            </w:r>
          </w:p>
          <w:p w14:paraId="68B894B3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4310BBD" wp14:editId="689BFD91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34385C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2D8D0B" w14:textId="20F05DC7" w:rsidR="00F716E1" w:rsidRPr="00173B36" w:rsidRDefault="009A1CA7" w:rsidP="00262B06">
            <w:pPr>
              <w:pStyle w:val="Heading2"/>
            </w:pPr>
            <w:r>
              <w:t>Embedded Systems Programmer (Entry Level)</w:t>
            </w:r>
          </w:p>
          <w:p w14:paraId="72AFF1F1" w14:textId="77777777" w:rsidR="009A1CA7" w:rsidRPr="009A1CA7" w:rsidRDefault="009A1CA7" w:rsidP="009A1CA7">
            <w:r>
              <w:t>DPS TELECOM</w:t>
            </w:r>
          </w:p>
          <w:p w14:paraId="6C66A205" w14:textId="452B95DA" w:rsidR="003F4046" w:rsidRDefault="003F4046" w:rsidP="003F4046">
            <w:r>
              <w:t>02/2019 – 10/202</w:t>
            </w:r>
            <w:r w:rsidR="000A068C">
              <w:t>0</w:t>
            </w:r>
          </w:p>
          <w:p w14:paraId="0AD3D1E3" w14:textId="52E123AF" w:rsidR="00DC322E" w:rsidRPr="00DC322E" w:rsidRDefault="00DC322E" w:rsidP="00DC322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DC322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Maintain, </w:t>
            </w:r>
            <w:r w:rsidRPr="00BD734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document,</w:t>
            </w:r>
            <w:r w:rsidRPr="00DC322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and add new features to the company's existing embedded programs and Windows applications.</w:t>
            </w:r>
          </w:p>
          <w:p w14:paraId="74E39811" w14:textId="7797E19E" w:rsidR="00F716E1" w:rsidRPr="00BD7340" w:rsidRDefault="00DC322E" w:rsidP="00262B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DC322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Assist clients with field configurations, such as installing devices and configuring notifications</w:t>
            </w:r>
          </w:p>
        </w:tc>
      </w:tr>
      <w:tr w:rsidR="003507FB" w:rsidRPr="00320ECB" w14:paraId="77B27769" w14:textId="77777777" w:rsidTr="00DC322E">
        <w:trPr>
          <w:trHeight w:val="568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0D318AE" w14:textId="09104DCF" w:rsidR="00F716E1" w:rsidRPr="003F3CA8" w:rsidRDefault="00DE7E03" w:rsidP="00816004">
            <w:pPr>
              <w:pStyle w:val="Heading1"/>
              <w:jc w:val="center"/>
              <w:rPr>
                <w:sz w:val="20"/>
                <w:szCs w:val="20"/>
              </w:rPr>
            </w:pPr>
            <w:r w:rsidRPr="003F3CA8">
              <w:rPr>
                <w:sz w:val="20"/>
                <w:szCs w:val="20"/>
              </w:rPr>
              <w:t>SKILLS</w:t>
            </w:r>
          </w:p>
          <w:p w14:paraId="5185B4F9" w14:textId="3FE0896B" w:rsidR="00816004" w:rsidRPr="0097716C" w:rsidRDefault="00816004" w:rsidP="0081600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C++</w:t>
            </w:r>
            <w:r w:rsidR="001C7A8C" w:rsidRPr="0097716C">
              <w:rPr>
                <w:sz w:val="18"/>
              </w:rPr>
              <w:t xml:space="preserve"> (PROFICient)</w:t>
            </w:r>
          </w:p>
          <w:p w14:paraId="21A907D5" w14:textId="10521C97" w:rsidR="00816004" w:rsidRPr="0097716C" w:rsidRDefault="00816004" w:rsidP="0081600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JAVA</w:t>
            </w:r>
            <w:r w:rsidR="001C7A8C" w:rsidRPr="0097716C">
              <w:rPr>
                <w:sz w:val="18"/>
              </w:rPr>
              <w:t xml:space="preserve"> (PROFICient)</w:t>
            </w:r>
          </w:p>
          <w:p w14:paraId="3637E643" w14:textId="1D2DFD64" w:rsidR="00816004" w:rsidRPr="0097716C" w:rsidRDefault="00816004" w:rsidP="0081600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PYTHON</w:t>
            </w:r>
            <w:r w:rsidR="001C7A8C" w:rsidRPr="0097716C">
              <w:rPr>
                <w:sz w:val="18"/>
              </w:rPr>
              <w:t xml:space="preserve"> (PROFICient)</w:t>
            </w:r>
          </w:p>
          <w:p w14:paraId="085EB189" w14:textId="5F1EE914" w:rsidR="001C7A8C" w:rsidRPr="0097716C" w:rsidRDefault="001C7A8C" w:rsidP="0081600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sql (intermediate)</w:t>
            </w:r>
          </w:p>
          <w:p w14:paraId="11D39F71" w14:textId="77777777" w:rsidR="001C7A8C" w:rsidRPr="0097716C" w:rsidRDefault="001C7A8C" w:rsidP="001C7A8C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MACHINE LEARNING</w:t>
            </w:r>
          </w:p>
          <w:p w14:paraId="35BA9A41" w14:textId="2DC8599A" w:rsidR="00816004" w:rsidRPr="0097716C" w:rsidRDefault="00816004" w:rsidP="0081600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JAVASCRIPT</w:t>
            </w:r>
          </w:p>
          <w:p w14:paraId="22785B75" w14:textId="5D2E8F6F" w:rsidR="00816004" w:rsidRPr="0097716C" w:rsidRDefault="00816004" w:rsidP="0081600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DATA MUNGING</w:t>
            </w:r>
          </w:p>
          <w:p w14:paraId="5E417A8D" w14:textId="6F6B99FE" w:rsidR="00816004" w:rsidRPr="0097716C" w:rsidRDefault="00816004" w:rsidP="0081600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DEBUGGING</w:t>
            </w:r>
          </w:p>
          <w:p w14:paraId="1343884C" w14:textId="2222CACA" w:rsidR="00F716E1" w:rsidRDefault="00816004" w:rsidP="0097716C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97716C">
              <w:rPr>
                <w:sz w:val="18"/>
              </w:rPr>
              <w:t>MS Office</w:t>
            </w:r>
          </w:p>
          <w:p w14:paraId="2BCA7589" w14:textId="2AF38DCD" w:rsidR="00DC322E" w:rsidRDefault="00DC322E" w:rsidP="0097716C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proofErr w:type="gramStart"/>
            <w:r>
              <w:rPr>
                <w:sz w:val="18"/>
              </w:rPr>
              <w:t>team player</w:t>
            </w:r>
            <w:proofErr w:type="gramEnd"/>
          </w:p>
          <w:p w14:paraId="44D895B2" w14:textId="418DE928" w:rsidR="0097716C" w:rsidRPr="0097716C" w:rsidRDefault="006D3A58" w:rsidP="0097716C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sz w:val="18"/>
              </w:rPr>
              <w:t>Adept</w:t>
            </w:r>
            <w:r w:rsidR="0097716C">
              <w:rPr>
                <w:sz w:val="18"/>
              </w:rPr>
              <w:t xml:space="preserve"> learner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3F3B6A4" w14:textId="77777777" w:rsidR="00F716E1" w:rsidRPr="00173B36" w:rsidRDefault="00F716E1" w:rsidP="00262B06"/>
        </w:tc>
      </w:tr>
    </w:tbl>
    <w:p w14:paraId="149BDC13" w14:textId="39E7907A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6277" w14:textId="77777777" w:rsidR="00AA021A" w:rsidRDefault="00AA021A" w:rsidP="00BA3E51">
      <w:pPr>
        <w:spacing w:line="240" w:lineRule="auto"/>
      </w:pPr>
      <w:r>
        <w:separator/>
      </w:r>
    </w:p>
  </w:endnote>
  <w:endnote w:type="continuationSeparator" w:id="0">
    <w:p w14:paraId="3258A8E1" w14:textId="77777777" w:rsidR="00AA021A" w:rsidRDefault="00AA021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147C" w14:textId="77777777" w:rsidR="00AA021A" w:rsidRDefault="00AA021A" w:rsidP="00BA3E51">
      <w:pPr>
        <w:spacing w:line="240" w:lineRule="auto"/>
      </w:pPr>
      <w:r>
        <w:separator/>
      </w:r>
    </w:p>
  </w:footnote>
  <w:footnote w:type="continuationSeparator" w:id="0">
    <w:p w14:paraId="4AE7F46C" w14:textId="77777777" w:rsidR="00AA021A" w:rsidRDefault="00AA021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alt="Receiver with solid fill" style="width:7.8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" o:bullet="t">
        <v:imagedata r:id="rId1" o:title="" cropleft="-17294f" cropright="-35043f"/>
      </v:shape>
    </w:pict>
  </w:numPicBullet>
  <w:numPicBullet w:numPicBulletId="1">
    <w:pict>
      <v:shape id="_x0000_i1377" type="#_x0000_t75" style="width:467.4pt;height:467.4pt" o:bullet="t">
        <v:imagedata r:id="rId2" o:title="social-network-icon-2862113_1280[1]"/>
      </v:shape>
    </w:pict>
  </w:numPicBullet>
  <w:abstractNum w:abstractNumId="0" w15:restartNumberingAfterBreak="0">
    <w:nsid w:val="02E95982"/>
    <w:multiLevelType w:val="hybridMultilevel"/>
    <w:tmpl w:val="1600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4C53"/>
    <w:multiLevelType w:val="hybridMultilevel"/>
    <w:tmpl w:val="9E24672A"/>
    <w:lvl w:ilvl="0" w:tplc="2DC64D3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385"/>
    <w:multiLevelType w:val="hybridMultilevel"/>
    <w:tmpl w:val="21843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977B8"/>
    <w:multiLevelType w:val="multilevel"/>
    <w:tmpl w:val="48B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A28A0"/>
    <w:multiLevelType w:val="multilevel"/>
    <w:tmpl w:val="8DA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836F4"/>
    <w:multiLevelType w:val="hybridMultilevel"/>
    <w:tmpl w:val="D76C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C5ACE"/>
    <w:multiLevelType w:val="hybridMultilevel"/>
    <w:tmpl w:val="D8F4A3A2"/>
    <w:lvl w:ilvl="0" w:tplc="E9B0B0B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F7C28"/>
    <w:multiLevelType w:val="hybridMultilevel"/>
    <w:tmpl w:val="AA7CE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27BF"/>
    <w:multiLevelType w:val="hybridMultilevel"/>
    <w:tmpl w:val="86B652AC"/>
    <w:lvl w:ilvl="0" w:tplc="29E453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22DB7"/>
    <w:multiLevelType w:val="hybridMultilevel"/>
    <w:tmpl w:val="DA32617C"/>
    <w:lvl w:ilvl="0" w:tplc="2F4493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ap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037116"/>
    <w:multiLevelType w:val="multilevel"/>
    <w:tmpl w:val="3F2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11874"/>
    <w:multiLevelType w:val="hybridMultilevel"/>
    <w:tmpl w:val="590C85E6"/>
    <w:lvl w:ilvl="0" w:tplc="2DC64D3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D0FA5"/>
    <w:multiLevelType w:val="hybridMultilevel"/>
    <w:tmpl w:val="63BEFE64"/>
    <w:lvl w:ilvl="0" w:tplc="0C8CD89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03"/>
    <w:rsid w:val="00041F8A"/>
    <w:rsid w:val="00045F2E"/>
    <w:rsid w:val="00055BBC"/>
    <w:rsid w:val="00073BF3"/>
    <w:rsid w:val="00077FEB"/>
    <w:rsid w:val="00081B51"/>
    <w:rsid w:val="000A068C"/>
    <w:rsid w:val="000A6E00"/>
    <w:rsid w:val="000C7293"/>
    <w:rsid w:val="000D3891"/>
    <w:rsid w:val="000F3FE2"/>
    <w:rsid w:val="00132F32"/>
    <w:rsid w:val="0013435E"/>
    <w:rsid w:val="00140582"/>
    <w:rsid w:val="00144334"/>
    <w:rsid w:val="00157DB0"/>
    <w:rsid w:val="00173B36"/>
    <w:rsid w:val="00177BCB"/>
    <w:rsid w:val="001C7A8C"/>
    <w:rsid w:val="001E5794"/>
    <w:rsid w:val="001E5810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2E248E"/>
    <w:rsid w:val="00320ECB"/>
    <w:rsid w:val="00344FC0"/>
    <w:rsid w:val="003507FB"/>
    <w:rsid w:val="00377A0D"/>
    <w:rsid w:val="00382737"/>
    <w:rsid w:val="003A1007"/>
    <w:rsid w:val="003B1853"/>
    <w:rsid w:val="003D3905"/>
    <w:rsid w:val="003E02DA"/>
    <w:rsid w:val="003E1692"/>
    <w:rsid w:val="003E7783"/>
    <w:rsid w:val="003F3CA8"/>
    <w:rsid w:val="003F4046"/>
    <w:rsid w:val="00442A0E"/>
    <w:rsid w:val="00443C70"/>
    <w:rsid w:val="00447125"/>
    <w:rsid w:val="004A4C74"/>
    <w:rsid w:val="004E5226"/>
    <w:rsid w:val="004E6AB2"/>
    <w:rsid w:val="004E70E8"/>
    <w:rsid w:val="0050447A"/>
    <w:rsid w:val="00535F87"/>
    <w:rsid w:val="00564622"/>
    <w:rsid w:val="005A3E0B"/>
    <w:rsid w:val="005B3227"/>
    <w:rsid w:val="005E12F2"/>
    <w:rsid w:val="0067056E"/>
    <w:rsid w:val="0068094B"/>
    <w:rsid w:val="00686284"/>
    <w:rsid w:val="006917DB"/>
    <w:rsid w:val="006B2C16"/>
    <w:rsid w:val="006D3A58"/>
    <w:rsid w:val="0073402D"/>
    <w:rsid w:val="00792D43"/>
    <w:rsid w:val="007B30FE"/>
    <w:rsid w:val="007B5FE3"/>
    <w:rsid w:val="007B7A61"/>
    <w:rsid w:val="007E1FA8"/>
    <w:rsid w:val="007E6083"/>
    <w:rsid w:val="00814B0F"/>
    <w:rsid w:val="00816004"/>
    <w:rsid w:val="00855181"/>
    <w:rsid w:val="00882F23"/>
    <w:rsid w:val="0089047A"/>
    <w:rsid w:val="008A1020"/>
    <w:rsid w:val="008A1250"/>
    <w:rsid w:val="008A1FCF"/>
    <w:rsid w:val="008B1112"/>
    <w:rsid w:val="008C498F"/>
    <w:rsid w:val="008C78F5"/>
    <w:rsid w:val="00914419"/>
    <w:rsid w:val="009211B4"/>
    <w:rsid w:val="00962E61"/>
    <w:rsid w:val="0097716C"/>
    <w:rsid w:val="00986331"/>
    <w:rsid w:val="009A1CA7"/>
    <w:rsid w:val="009A6667"/>
    <w:rsid w:val="009C7105"/>
    <w:rsid w:val="00A122BB"/>
    <w:rsid w:val="00A37F9E"/>
    <w:rsid w:val="00A87E07"/>
    <w:rsid w:val="00AA021A"/>
    <w:rsid w:val="00AB7FE5"/>
    <w:rsid w:val="00AC1E5A"/>
    <w:rsid w:val="00B14E21"/>
    <w:rsid w:val="00B54AD3"/>
    <w:rsid w:val="00B62B99"/>
    <w:rsid w:val="00B643D0"/>
    <w:rsid w:val="00B71E93"/>
    <w:rsid w:val="00B73FE0"/>
    <w:rsid w:val="00B87E22"/>
    <w:rsid w:val="00BA3E51"/>
    <w:rsid w:val="00BB3142"/>
    <w:rsid w:val="00BD6049"/>
    <w:rsid w:val="00BD7340"/>
    <w:rsid w:val="00C155FC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DC322E"/>
    <w:rsid w:val="00DE7E03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193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character" w:customStyle="1" w:styleId="sectiontablesectionbody">
    <w:name w:val="sectiontable_sectionbody"/>
    <w:basedOn w:val="DefaultParagraphFont"/>
    <w:qFormat/>
    <w:rsid w:val="00DE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1A39AEF14C4F9A8B09C7617F7C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ECEA3-2455-4DAA-88FA-74C95043A8DA}"/>
      </w:docPartPr>
      <w:docPartBody>
        <w:p w:rsidR="00A236F4" w:rsidRDefault="007F43BE">
          <w:pPr>
            <w:pStyle w:val="311A39AEF14C4F9A8B09C7617F7C82D6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BE"/>
    <w:rsid w:val="005338FA"/>
    <w:rsid w:val="007F43BE"/>
    <w:rsid w:val="00A2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311A39AEF14C4F9A8B09C7617F7C82D6">
    <w:name w:val="311A39AEF14C4F9A8B09C7617F7C8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2022-03-14T03:54:00Z</dcterms:created>
  <dcterms:modified xsi:type="dcterms:W3CDTF">2022-03-14T03:54:00Z</dcterms:modified>
</cp:coreProperties>
</file>