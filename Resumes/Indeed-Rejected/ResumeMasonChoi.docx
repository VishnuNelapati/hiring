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C8CF" w14:textId="3E9CB439" w:rsidR="00165BAF" w:rsidRPr="00B60B9D" w:rsidRDefault="00C17753" w:rsidP="00165BAF">
      <w:pPr>
        <w:pStyle w:val="ContactInfo"/>
        <w:rPr>
          <w:sz w:val="14"/>
          <w:szCs w:val="14"/>
        </w:rPr>
      </w:pPr>
      <w:r w:rsidRPr="00B60B9D">
        <w:rPr>
          <w:sz w:val="14"/>
          <w:szCs w:val="14"/>
        </w:rPr>
        <w:t>Mason Choi</w:t>
      </w:r>
    </w:p>
    <w:p w14:paraId="10998458" w14:textId="67F9AC8E" w:rsidR="00165BAF" w:rsidRPr="00B60B9D" w:rsidRDefault="00C17753" w:rsidP="00165BAF">
      <w:pPr>
        <w:pStyle w:val="ContactInfo"/>
        <w:rPr>
          <w:sz w:val="14"/>
          <w:szCs w:val="14"/>
        </w:rPr>
      </w:pPr>
      <w:r w:rsidRPr="00B60B9D">
        <w:rPr>
          <w:sz w:val="14"/>
          <w:szCs w:val="14"/>
        </w:rPr>
        <w:t>118 Huntington Avenue</w:t>
      </w:r>
      <w:r w:rsidR="00165BAF" w:rsidRPr="00B60B9D">
        <w:rPr>
          <w:sz w:val="14"/>
          <w:szCs w:val="14"/>
        </w:rPr>
        <w:t xml:space="preserve">, </w:t>
      </w:r>
      <w:r w:rsidRPr="00B60B9D">
        <w:rPr>
          <w:sz w:val="14"/>
          <w:szCs w:val="14"/>
        </w:rPr>
        <w:t>Boston, MA, 02116</w:t>
      </w:r>
    </w:p>
    <w:p w14:paraId="6C76E0F5" w14:textId="28C0CA68" w:rsidR="00165BAF" w:rsidRPr="00B60B9D" w:rsidRDefault="00C17753" w:rsidP="00165BAF">
      <w:pPr>
        <w:pStyle w:val="ContactInfo"/>
        <w:rPr>
          <w:sz w:val="14"/>
          <w:szCs w:val="14"/>
        </w:rPr>
      </w:pPr>
      <w:r w:rsidRPr="00B60B9D">
        <w:rPr>
          <w:sz w:val="14"/>
          <w:szCs w:val="14"/>
        </w:rPr>
        <w:t>Choi.mason@gmail.com</w:t>
      </w:r>
    </w:p>
    <w:p w14:paraId="2495001E" w14:textId="421CE5B3" w:rsidR="00010D5D" w:rsidRDefault="00F66F7F" w:rsidP="00165BAF">
      <w:pPr>
        <w:pStyle w:val="ContactInfo"/>
        <w:rPr>
          <w:rStyle w:val="Hyperlink"/>
          <w:sz w:val="14"/>
          <w:szCs w:val="14"/>
        </w:rPr>
      </w:pPr>
      <w:r w:rsidRPr="00B60B9D">
        <w:rPr>
          <w:sz w:val="14"/>
          <w:szCs w:val="14"/>
        </w:rPr>
        <w:t>GitHub</w:t>
      </w:r>
      <w:r w:rsidR="00C17753" w:rsidRPr="00B60B9D">
        <w:rPr>
          <w:sz w:val="14"/>
          <w:szCs w:val="14"/>
        </w:rPr>
        <w:t xml:space="preserve">: </w:t>
      </w:r>
      <w:hyperlink r:id="rId7" w:history="1">
        <w:r w:rsidR="00C17753" w:rsidRPr="00B60B9D">
          <w:rPr>
            <w:rStyle w:val="Hyperlink"/>
            <w:sz w:val="14"/>
            <w:szCs w:val="14"/>
          </w:rPr>
          <w:t>https://github.com/Tennis-Ball</w:t>
        </w:r>
      </w:hyperlink>
    </w:p>
    <w:p w14:paraId="69A4DD6A" w14:textId="2D6C7D5A" w:rsidR="00010D5D" w:rsidRPr="00010D5D" w:rsidRDefault="00010D5D" w:rsidP="00510E4B">
      <w:pPr>
        <w:pStyle w:val="ContactInfo"/>
        <w:spacing w:line="240" w:lineRule="auto"/>
        <w:rPr>
          <w:color w:val="0000FF" w:themeColor="hyperlink"/>
          <w:sz w:val="14"/>
          <w:szCs w:val="14"/>
          <w:u w:val="single"/>
        </w:rPr>
      </w:pPr>
      <w:r>
        <w:rPr>
          <w:sz w:val="14"/>
          <w:szCs w:val="14"/>
        </w:rPr>
        <w:t xml:space="preserve">LinkedIn: </w:t>
      </w:r>
      <w:hyperlink r:id="rId8" w:history="1">
        <w:r w:rsidR="005E7E2D" w:rsidRPr="005E7E2D">
          <w:rPr>
            <w:rStyle w:val="Hyperlink"/>
            <w:sz w:val="14"/>
            <w:szCs w:val="14"/>
          </w:rPr>
          <w:t>https://www.linkedin.com/in/mason-choi-29b547220/</w:t>
        </w:r>
      </w:hyperlink>
    </w:p>
    <w:p w14:paraId="692F6792" w14:textId="15519192" w:rsidR="00165BAF" w:rsidRPr="00B60B9D" w:rsidRDefault="00DB7AAF" w:rsidP="00165BAF">
      <w:pPr>
        <w:pStyle w:val="Heading1"/>
        <w:rPr>
          <w:sz w:val="14"/>
          <w:szCs w:val="14"/>
        </w:rPr>
      </w:pPr>
      <w:r>
        <w:rPr>
          <w:sz w:val="14"/>
          <w:szCs w:val="14"/>
        </w:rPr>
        <w:t>Work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</w:tblPr>
      <w:tblGrid>
        <w:gridCol w:w="9187"/>
      </w:tblGrid>
      <w:tr w:rsidR="00033380" w:rsidRPr="00B60B9D" w14:paraId="0D5A5286" w14:textId="77777777" w:rsidTr="005C0355">
        <w:tc>
          <w:tcPr>
            <w:tcW w:w="8640" w:type="dxa"/>
          </w:tcPr>
          <w:tbl>
            <w:tblPr>
              <w:tblW w:w="5000" w:type="pct"/>
              <w:tblLayout w:type="fixed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6427"/>
              <w:gridCol w:w="2213"/>
            </w:tblGrid>
            <w:tr w:rsidR="00DB7AAF" w:rsidRPr="00B60B9D" w14:paraId="1BD0228E" w14:textId="77777777" w:rsidTr="00493F23">
              <w:trPr>
                <w:trHeight w:val="216"/>
              </w:trPr>
              <w:tc>
                <w:tcPr>
                  <w:tcW w:w="6427" w:type="dxa"/>
                </w:tcPr>
                <w:p w14:paraId="3D935458" w14:textId="301886D6" w:rsidR="00DB7AAF" w:rsidRPr="00B60B9D" w:rsidRDefault="00302C76" w:rsidP="00DB7AAF">
                  <w:pPr>
                    <w:pStyle w:val="Heading2"/>
                    <w:rPr>
                      <w:sz w:val="14"/>
                      <w:szCs w:val="14"/>
                    </w:rPr>
                  </w:pPr>
                  <w:r>
                    <w:t xml:space="preserve">Advantage Data </w:t>
                  </w:r>
                  <w:r w:rsidR="00214F86">
                    <w:t xml:space="preserve">Inc. </w:t>
                  </w:r>
                  <w:r>
                    <w:t>(September 2021-</w:t>
                  </w:r>
                  <w:r w:rsidR="000374C6">
                    <w:t>March 2022</w:t>
                  </w:r>
                  <w:r>
                    <w:t>)</w:t>
                  </w:r>
                </w:p>
              </w:tc>
              <w:tc>
                <w:tcPr>
                  <w:tcW w:w="2213" w:type="dxa"/>
                </w:tcPr>
                <w:p w14:paraId="58179586" w14:textId="77777777" w:rsidR="00DB7AAF" w:rsidRPr="00B60B9D" w:rsidRDefault="00DB7AAF" w:rsidP="00DB7AAF">
                  <w:pPr>
                    <w:pStyle w:val="Dates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ACA5224" w14:textId="052B7743" w:rsidR="00DB7AAF" w:rsidRPr="00B60B9D" w:rsidRDefault="003D23B2" w:rsidP="00DB7AAF">
            <w:pPr>
              <w:pStyle w:val="Location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Junior Data Engineer</w:t>
            </w:r>
          </w:p>
          <w:p w14:paraId="4A252D01" w14:textId="2A2E096C" w:rsidR="00302C76" w:rsidRPr="00DB7AAF" w:rsidRDefault="003D23B2" w:rsidP="00302C76">
            <w:pPr>
              <w:pStyle w:val="ListParagrap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Developed Python scripts to scrape data from SEC, parse and transform the data, </w:t>
            </w:r>
            <w:r w:rsidR="00010D5D">
              <w:rPr>
                <w:sz w:val="14"/>
                <w:szCs w:val="14"/>
              </w:rPr>
              <w:t>and load it into the company database (ETL process)</w:t>
            </w:r>
            <w:r w:rsidR="00214F86">
              <w:rPr>
                <w:sz w:val="14"/>
                <w:szCs w:val="14"/>
              </w:rPr>
              <w:t>, replacing hundreds of hours of manual work</w:t>
            </w:r>
          </w:p>
          <w:p w14:paraId="7F0F44E1" w14:textId="55D51336" w:rsidR="00033380" w:rsidRDefault="00214F86" w:rsidP="00DB7AAF">
            <w:pPr>
              <w:pStyle w:val="ListParagrap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Collaborated with team</w:t>
            </w:r>
            <w:r w:rsidR="00010D5D">
              <w:rPr>
                <w:sz w:val="14"/>
                <w:szCs w:val="14"/>
              </w:rPr>
              <w:t xml:space="preserve"> to </w:t>
            </w:r>
            <w:r>
              <w:rPr>
                <w:sz w:val="14"/>
                <w:szCs w:val="14"/>
              </w:rPr>
              <w:t>deploy</w:t>
            </w:r>
            <w:r w:rsidR="00010D5D">
              <w:rPr>
                <w:sz w:val="14"/>
                <w:szCs w:val="14"/>
              </w:rPr>
              <w:t xml:space="preserve"> data pipelines direct</w:t>
            </w:r>
            <w:r w:rsidR="00F4070D">
              <w:rPr>
                <w:sz w:val="14"/>
                <w:szCs w:val="14"/>
              </w:rPr>
              <w:t>ing</w:t>
            </w:r>
            <w:r w:rsidR="00010D5D">
              <w:rPr>
                <w:sz w:val="14"/>
                <w:szCs w:val="14"/>
              </w:rPr>
              <w:t xml:space="preserve"> source data into </w:t>
            </w:r>
            <w:r w:rsidR="00AF333C">
              <w:rPr>
                <w:sz w:val="14"/>
                <w:szCs w:val="14"/>
              </w:rPr>
              <w:t>our</w:t>
            </w:r>
            <w:r w:rsidR="0037479F">
              <w:rPr>
                <w:sz w:val="14"/>
                <w:szCs w:val="14"/>
              </w:rPr>
              <w:t xml:space="preserve"> </w:t>
            </w:r>
            <w:r w:rsidR="00010D5D">
              <w:rPr>
                <w:sz w:val="14"/>
                <w:szCs w:val="14"/>
              </w:rPr>
              <w:t>system</w:t>
            </w:r>
            <w:r w:rsidR="00F4070D">
              <w:rPr>
                <w:sz w:val="14"/>
                <w:szCs w:val="14"/>
              </w:rPr>
              <w:t xml:space="preserve"> with Python and SQL</w:t>
            </w:r>
          </w:p>
          <w:tbl>
            <w:tblPr>
              <w:tblW w:w="5000" w:type="pct"/>
              <w:tblLayout w:type="fixed"/>
              <w:tblCellMar>
                <w:left w:w="0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6427"/>
              <w:gridCol w:w="2213"/>
            </w:tblGrid>
            <w:tr w:rsidR="00214F86" w:rsidRPr="00B60B9D" w14:paraId="1DE47AD8" w14:textId="77777777" w:rsidTr="00B40A30">
              <w:trPr>
                <w:trHeight w:val="216"/>
              </w:trPr>
              <w:tc>
                <w:tcPr>
                  <w:tcW w:w="6427" w:type="dxa"/>
                </w:tcPr>
                <w:p w14:paraId="10D20A2F" w14:textId="1436F5A9" w:rsidR="00214F86" w:rsidRPr="00B60B9D" w:rsidRDefault="00214F86" w:rsidP="00214F86">
                  <w:pPr>
                    <w:pStyle w:val="Heading2"/>
                    <w:rPr>
                      <w:sz w:val="14"/>
                      <w:szCs w:val="14"/>
                    </w:rPr>
                  </w:pPr>
                  <w:r>
                    <w:t>Solve Advisors Inc.</w:t>
                  </w:r>
                  <w:r>
                    <w:t xml:space="preserve"> (March 2022</w:t>
                  </w:r>
                  <w:r>
                    <w:t>-Present</w:t>
                  </w:r>
                  <w:r>
                    <w:t>)</w:t>
                  </w:r>
                </w:p>
              </w:tc>
              <w:tc>
                <w:tcPr>
                  <w:tcW w:w="2213" w:type="dxa"/>
                </w:tcPr>
                <w:p w14:paraId="64DD6E7C" w14:textId="77777777" w:rsidR="00214F86" w:rsidRPr="00B60B9D" w:rsidRDefault="00214F86" w:rsidP="00214F86">
                  <w:pPr>
                    <w:pStyle w:val="Dates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6149643E" w14:textId="30A0A6CD" w:rsidR="00214F86" w:rsidRPr="00B60B9D" w:rsidRDefault="00214F86" w:rsidP="00214F86">
            <w:pPr>
              <w:pStyle w:val="Location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Developer/ Analyst</w:t>
            </w:r>
          </w:p>
          <w:p w14:paraId="5AA52A73" w14:textId="7951C68F" w:rsidR="00214F86" w:rsidRPr="00214F86" w:rsidRDefault="00214F86" w:rsidP="00214F86">
            <w:pPr>
              <w:pStyle w:val="ListParagrap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Automated </w:t>
            </w:r>
            <w:r w:rsidR="00F4070D">
              <w:rPr>
                <w:sz w:val="14"/>
                <w:szCs w:val="14"/>
              </w:rPr>
              <w:t>manual bond and loan data pricing with Python saving the company an estimated 1650 hours annually</w:t>
            </w:r>
          </w:p>
        </w:tc>
      </w:tr>
    </w:tbl>
    <w:p w14:paraId="5D1CA2DD" w14:textId="77777777" w:rsidR="00033380" w:rsidRPr="00B60B9D" w:rsidRDefault="007F6F32" w:rsidP="00033380">
      <w:pPr>
        <w:pStyle w:val="Heading1"/>
        <w:rPr>
          <w:sz w:val="14"/>
          <w:szCs w:val="14"/>
        </w:rPr>
      </w:pPr>
      <w:sdt>
        <w:sdtPr>
          <w:rPr>
            <w:sz w:val="14"/>
            <w:szCs w:val="14"/>
          </w:rPr>
          <w:alias w:val="Computer skills:"/>
          <w:tag w:val="Computer skills:"/>
          <w:id w:val="1126435726"/>
          <w:placeholder>
            <w:docPart w:val="E062FA14B9C445839CA68078499B7ED7"/>
          </w:placeholder>
          <w:temporary/>
          <w:showingPlcHdr/>
          <w15:appearance w15:val="hidden"/>
        </w:sdtPr>
        <w:sdtEndPr/>
        <w:sdtContent>
          <w:r w:rsidR="00033380" w:rsidRPr="00B60B9D">
            <w:rPr>
              <w:sz w:val="14"/>
              <w:szCs w:val="14"/>
            </w:rPr>
            <w:t>Computer skills</w:t>
          </w:r>
        </w:sdtContent>
      </w:sdt>
    </w:p>
    <w:p w14:paraId="2EA0DD5D" w14:textId="77777777" w:rsidR="00033380" w:rsidRPr="00B60B9D" w:rsidRDefault="007F6F32" w:rsidP="00033380">
      <w:pPr>
        <w:pStyle w:val="Heading2"/>
        <w:rPr>
          <w:sz w:val="14"/>
          <w:szCs w:val="14"/>
        </w:rPr>
      </w:pPr>
      <w:sdt>
        <w:sdtPr>
          <w:rPr>
            <w:sz w:val="14"/>
            <w:szCs w:val="14"/>
          </w:rPr>
          <w:alias w:val="Languages:"/>
          <w:tag w:val="Languages:"/>
          <w:id w:val="1517655715"/>
          <w:placeholder>
            <w:docPart w:val="5FAF23554E9D4A5986E5976EA4B60E94"/>
          </w:placeholder>
          <w:temporary/>
          <w:showingPlcHdr/>
          <w15:appearance w15:val="hidden"/>
        </w:sdtPr>
        <w:sdtEndPr/>
        <w:sdtContent>
          <w:r w:rsidR="00033380" w:rsidRPr="00B60B9D">
            <w:rPr>
              <w:sz w:val="14"/>
              <w:szCs w:val="14"/>
            </w:rPr>
            <w:t>Languages</w:t>
          </w:r>
        </w:sdtContent>
      </w:sdt>
    </w:p>
    <w:p w14:paraId="6C5913E5" w14:textId="0857DDCA" w:rsidR="00033380" w:rsidRPr="00B60B9D" w:rsidRDefault="00C17753" w:rsidP="00033380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>Proficient in Python, HTML5, CSS</w:t>
      </w:r>
      <w:r w:rsidR="000374C6">
        <w:rPr>
          <w:sz w:val="14"/>
          <w:szCs w:val="14"/>
        </w:rPr>
        <w:t xml:space="preserve"> and have working knowledge of C++, JavaScript</w:t>
      </w:r>
    </w:p>
    <w:p w14:paraId="029154B8" w14:textId="77777777" w:rsidR="00033380" w:rsidRPr="00B60B9D" w:rsidRDefault="007F6F32" w:rsidP="00033380">
      <w:pPr>
        <w:pStyle w:val="Heading2"/>
        <w:rPr>
          <w:sz w:val="14"/>
          <w:szCs w:val="14"/>
        </w:rPr>
      </w:pPr>
      <w:sdt>
        <w:sdtPr>
          <w:rPr>
            <w:sz w:val="14"/>
            <w:szCs w:val="14"/>
          </w:rPr>
          <w:alias w:val="Software:"/>
          <w:tag w:val="Software:"/>
          <w:id w:val="-169031688"/>
          <w:placeholder>
            <w:docPart w:val="CC807C2B25C440378F59D665FEAE3350"/>
          </w:placeholder>
          <w:temporary/>
          <w:showingPlcHdr/>
          <w15:appearance w15:val="hidden"/>
        </w:sdtPr>
        <w:sdtEndPr/>
        <w:sdtContent>
          <w:r w:rsidR="00033380" w:rsidRPr="00B60B9D">
            <w:rPr>
              <w:sz w:val="14"/>
              <w:szCs w:val="14"/>
            </w:rPr>
            <w:t>Software</w:t>
          </w:r>
        </w:sdtContent>
      </w:sdt>
    </w:p>
    <w:p w14:paraId="1C6BCC0C" w14:textId="5BE4BEE8" w:rsidR="00033380" w:rsidRPr="00B60B9D" w:rsidRDefault="00C17753" w:rsidP="00033380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 xml:space="preserve">Database: </w:t>
      </w:r>
      <w:r w:rsidR="007E5CA0">
        <w:rPr>
          <w:sz w:val="14"/>
          <w:szCs w:val="14"/>
        </w:rPr>
        <w:t xml:space="preserve">GCP Big Query, </w:t>
      </w:r>
      <w:r w:rsidRPr="00B60B9D">
        <w:rPr>
          <w:sz w:val="14"/>
          <w:szCs w:val="14"/>
        </w:rPr>
        <w:t>MySQL, sqlite3</w:t>
      </w:r>
    </w:p>
    <w:p w14:paraId="78E379D2" w14:textId="513B502A" w:rsidR="008D40A4" w:rsidRPr="00B60B9D" w:rsidRDefault="00C17753" w:rsidP="00F4070D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 xml:space="preserve">Platforms: </w:t>
      </w:r>
      <w:r w:rsidR="00EA3223">
        <w:rPr>
          <w:sz w:val="14"/>
          <w:szCs w:val="14"/>
        </w:rPr>
        <w:t xml:space="preserve">G-suite, </w:t>
      </w:r>
      <w:r w:rsidRPr="00B60B9D">
        <w:rPr>
          <w:sz w:val="14"/>
          <w:szCs w:val="14"/>
        </w:rPr>
        <w:t xml:space="preserve">Windows 10, </w:t>
      </w:r>
      <w:r w:rsidR="008D40A4" w:rsidRPr="00B60B9D">
        <w:rPr>
          <w:sz w:val="14"/>
          <w:szCs w:val="14"/>
        </w:rPr>
        <w:t xml:space="preserve">AWS, </w:t>
      </w:r>
      <w:r w:rsidR="00D237C1">
        <w:rPr>
          <w:sz w:val="14"/>
          <w:szCs w:val="14"/>
        </w:rPr>
        <w:t>Git</w:t>
      </w:r>
      <w:r w:rsidR="00302C76">
        <w:rPr>
          <w:sz w:val="14"/>
          <w:szCs w:val="14"/>
        </w:rPr>
        <w:t>, Linux, Google Cloud Platform</w:t>
      </w:r>
      <w:r w:rsidR="000374C6">
        <w:rPr>
          <w:sz w:val="14"/>
          <w:szCs w:val="14"/>
        </w:rPr>
        <w:t>, Microsoft 365</w:t>
      </w:r>
    </w:p>
    <w:p w14:paraId="60EB8B71" w14:textId="2683A631" w:rsidR="008D40A4" w:rsidRPr="00B60B9D" w:rsidRDefault="008D40A4" w:rsidP="008D40A4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 xml:space="preserve">Libraries: TensorFlow, Requests, NumPy, Matplotlib, Pandas, </w:t>
      </w:r>
      <w:r w:rsidR="000374C6">
        <w:rPr>
          <w:sz w:val="14"/>
          <w:szCs w:val="14"/>
        </w:rPr>
        <w:t>Selenium</w:t>
      </w:r>
    </w:p>
    <w:p w14:paraId="30568BBF" w14:textId="49A93983" w:rsidR="00033380" w:rsidRPr="00B60B9D" w:rsidRDefault="008D40A4" w:rsidP="00033380">
      <w:pPr>
        <w:pStyle w:val="Heading1"/>
        <w:rPr>
          <w:sz w:val="14"/>
          <w:szCs w:val="14"/>
        </w:rPr>
      </w:pPr>
      <w:r w:rsidRPr="00B60B9D">
        <w:rPr>
          <w:sz w:val="14"/>
          <w:szCs w:val="14"/>
        </w:rPr>
        <w:t>Projects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513"/>
        <w:gridCol w:w="2242"/>
      </w:tblGrid>
      <w:tr w:rsidR="00300698" w:rsidRPr="00B60B9D" w14:paraId="0F7115EA" w14:textId="77777777" w:rsidTr="005C0355">
        <w:trPr>
          <w:trHeight w:val="216"/>
        </w:trPr>
        <w:tc>
          <w:tcPr>
            <w:tcW w:w="6427" w:type="dxa"/>
          </w:tcPr>
          <w:p w14:paraId="033BEC3E" w14:textId="5853C649" w:rsidR="00300698" w:rsidRPr="00B60B9D" w:rsidRDefault="007F6F32" w:rsidP="007D5AB6">
            <w:pPr>
              <w:pStyle w:val="Heading2"/>
              <w:rPr>
                <w:sz w:val="14"/>
                <w:szCs w:val="14"/>
              </w:rPr>
            </w:pPr>
            <w:hyperlink r:id="rId9" w:history="1">
              <w:r w:rsidR="00112D33" w:rsidRPr="00B60B9D">
                <w:rPr>
                  <w:rStyle w:val="Hyperlink"/>
                  <w:sz w:val="14"/>
                  <w:szCs w:val="14"/>
                </w:rPr>
                <w:t>http://anchor-ai.online</w:t>
              </w:r>
            </w:hyperlink>
            <w:r w:rsidR="00112D33" w:rsidRPr="00B60B9D">
              <w:rPr>
                <w:sz w:val="14"/>
                <w:szCs w:val="14"/>
              </w:rPr>
              <w:t>, Stock Market Predictions</w:t>
            </w:r>
            <w:r w:rsidR="00583C55">
              <w:rPr>
                <w:sz w:val="14"/>
                <w:szCs w:val="14"/>
              </w:rPr>
              <w:t xml:space="preserve"> Website (Anchor-ai)</w:t>
            </w:r>
          </w:p>
        </w:tc>
        <w:tc>
          <w:tcPr>
            <w:tcW w:w="2213" w:type="dxa"/>
          </w:tcPr>
          <w:p w14:paraId="2CE2AF70" w14:textId="303A8003" w:rsidR="00300698" w:rsidRPr="00B60B9D" w:rsidRDefault="00300698" w:rsidP="007D5AB6">
            <w:pPr>
              <w:pStyle w:val="Dates"/>
              <w:rPr>
                <w:sz w:val="14"/>
                <w:szCs w:val="14"/>
              </w:rPr>
            </w:pPr>
          </w:p>
        </w:tc>
      </w:tr>
    </w:tbl>
    <w:p w14:paraId="00625B4C" w14:textId="214F2B3A" w:rsidR="00033380" w:rsidRPr="00B60B9D" w:rsidRDefault="00112D33" w:rsidP="00033380">
      <w:pPr>
        <w:pStyle w:val="Location"/>
        <w:rPr>
          <w:sz w:val="14"/>
          <w:szCs w:val="14"/>
        </w:rPr>
      </w:pPr>
      <w:r w:rsidRPr="00B60B9D">
        <w:rPr>
          <w:sz w:val="14"/>
          <w:szCs w:val="14"/>
        </w:rPr>
        <w:t>Used: Python, TensorFlow, Django, MySQL, AWS S3 Storage</w:t>
      </w:r>
      <w:r w:rsidR="00DB7AAF">
        <w:rPr>
          <w:sz w:val="14"/>
          <w:szCs w:val="14"/>
        </w:rPr>
        <w:t>, AWS EC2</w:t>
      </w:r>
      <w:r w:rsidR="00EF1C54">
        <w:rPr>
          <w:sz w:val="14"/>
          <w:szCs w:val="14"/>
        </w:rPr>
        <w:t xml:space="preserve">, HTML, CSS, </w:t>
      </w:r>
      <w:r w:rsidR="005E7E2D">
        <w:rPr>
          <w:sz w:val="14"/>
          <w:szCs w:val="14"/>
        </w:rPr>
        <w:t>JavaScript</w:t>
      </w:r>
    </w:p>
    <w:p w14:paraId="5855294E" w14:textId="269301B2" w:rsidR="00033380" w:rsidRPr="00B60B9D" w:rsidRDefault="00112D33" w:rsidP="00033380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 xml:space="preserve">Manipulated </w:t>
      </w:r>
      <w:r w:rsidR="00480D43" w:rsidRPr="00B60B9D">
        <w:rPr>
          <w:sz w:val="14"/>
          <w:szCs w:val="14"/>
        </w:rPr>
        <w:t>price data from stock symbols with NumPy and Pandas to develop</w:t>
      </w:r>
      <w:r w:rsidR="009C5107">
        <w:rPr>
          <w:sz w:val="14"/>
          <w:szCs w:val="14"/>
        </w:rPr>
        <w:t xml:space="preserve"> multiple</w:t>
      </w:r>
      <w:r w:rsidR="00480D43" w:rsidRPr="00B60B9D">
        <w:rPr>
          <w:sz w:val="14"/>
          <w:szCs w:val="14"/>
        </w:rPr>
        <w:t xml:space="preserve"> </w:t>
      </w:r>
      <w:r w:rsidRPr="00B60B9D">
        <w:rPr>
          <w:sz w:val="14"/>
          <w:szCs w:val="14"/>
        </w:rPr>
        <w:t xml:space="preserve">regression models </w:t>
      </w:r>
      <w:r w:rsidR="00480D43" w:rsidRPr="00B60B9D">
        <w:rPr>
          <w:sz w:val="14"/>
          <w:szCs w:val="14"/>
        </w:rPr>
        <w:t>using</w:t>
      </w:r>
      <w:r w:rsidRPr="00B60B9D">
        <w:rPr>
          <w:sz w:val="14"/>
          <w:szCs w:val="14"/>
        </w:rPr>
        <w:t xml:space="preserve"> TensorFlow</w:t>
      </w:r>
    </w:p>
    <w:p w14:paraId="561E861A" w14:textId="69DF3A59" w:rsidR="00033380" w:rsidRPr="00B60B9D" w:rsidRDefault="00480D43" w:rsidP="00033380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 xml:space="preserve">Utilized AWS S3 Storage to store trained weights and matplotlib graphs </w:t>
      </w:r>
      <w:r w:rsidR="00DB7AAF">
        <w:rPr>
          <w:sz w:val="14"/>
          <w:szCs w:val="14"/>
        </w:rPr>
        <w:t>for V1 and utilized AWS Elastic Cloud Compute to train models in the cloud with Linux Cron jobs</w:t>
      </w:r>
    </w:p>
    <w:p w14:paraId="6C0B89D4" w14:textId="68A9BCBA" w:rsidR="00300698" w:rsidRPr="00B60B9D" w:rsidRDefault="00480D43" w:rsidP="00300698">
      <w:pPr>
        <w:pStyle w:val="ListParagraph"/>
        <w:rPr>
          <w:sz w:val="14"/>
          <w:szCs w:val="14"/>
        </w:rPr>
      </w:pPr>
      <w:r w:rsidRPr="00B60B9D">
        <w:rPr>
          <w:sz w:val="14"/>
          <w:szCs w:val="14"/>
        </w:rPr>
        <w:t xml:space="preserve">Deployed the website </w:t>
      </w:r>
      <w:r w:rsidR="009C5107">
        <w:rPr>
          <w:sz w:val="14"/>
          <w:szCs w:val="14"/>
        </w:rPr>
        <w:t>with</w:t>
      </w:r>
      <w:r w:rsidRPr="00B60B9D">
        <w:rPr>
          <w:sz w:val="14"/>
          <w:szCs w:val="14"/>
        </w:rPr>
        <w:t xml:space="preserve"> Heroku </w:t>
      </w:r>
      <w:r w:rsidR="0030654A">
        <w:rPr>
          <w:sz w:val="14"/>
          <w:szCs w:val="14"/>
        </w:rPr>
        <w:t xml:space="preserve">and it has grown to </w:t>
      </w:r>
      <w:r w:rsidR="0034319E">
        <w:rPr>
          <w:sz w:val="14"/>
          <w:szCs w:val="14"/>
        </w:rPr>
        <w:t>2</w:t>
      </w:r>
      <w:r w:rsidR="00302C76">
        <w:rPr>
          <w:sz w:val="14"/>
          <w:szCs w:val="14"/>
        </w:rPr>
        <w:t>5</w:t>
      </w:r>
      <w:r w:rsidR="009C5107">
        <w:rPr>
          <w:sz w:val="14"/>
          <w:szCs w:val="14"/>
        </w:rPr>
        <w:t>0+</w:t>
      </w:r>
      <w:r w:rsidR="0030654A">
        <w:rPr>
          <w:sz w:val="14"/>
          <w:szCs w:val="14"/>
        </w:rPr>
        <w:t xml:space="preserve"> returning users</w:t>
      </w:r>
      <w:r w:rsidR="009C5107">
        <w:rPr>
          <w:sz w:val="14"/>
          <w:szCs w:val="14"/>
        </w:rPr>
        <w:t xml:space="preserve"> and</w:t>
      </w:r>
      <w:r w:rsidR="0030654A">
        <w:rPr>
          <w:sz w:val="14"/>
          <w:szCs w:val="14"/>
        </w:rPr>
        <w:t xml:space="preserve"> </w:t>
      </w:r>
      <w:r w:rsidR="0034319E">
        <w:rPr>
          <w:sz w:val="14"/>
          <w:szCs w:val="14"/>
        </w:rPr>
        <w:t>8</w:t>
      </w:r>
      <w:r w:rsidR="00302C76">
        <w:rPr>
          <w:sz w:val="14"/>
          <w:szCs w:val="14"/>
        </w:rPr>
        <w:t>5</w:t>
      </w:r>
      <w:r w:rsidR="009C5107">
        <w:rPr>
          <w:sz w:val="14"/>
          <w:szCs w:val="14"/>
        </w:rPr>
        <w:t>+</w:t>
      </w:r>
      <w:r w:rsidR="0030654A">
        <w:rPr>
          <w:sz w:val="14"/>
          <w:szCs w:val="14"/>
        </w:rPr>
        <w:t xml:space="preserve"> new users a month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513"/>
        <w:gridCol w:w="2242"/>
      </w:tblGrid>
      <w:tr w:rsidR="00300698" w:rsidRPr="00B60B9D" w14:paraId="4788A327" w14:textId="77777777" w:rsidTr="005C0355">
        <w:trPr>
          <w:trHeight w:val="216"/>
        </w:trPr>
        <w:tc>
          <w:tcPr>
            <w:tcW w:w="6427" w:type="dxa"/>
          </w:tcPr>
          <w:p w14:paraId="11B389EC" w14:textId="5C6223E7" w:rsidR="00300698" w:rsidRPr="00B60B9D" w:rsidRDefault="00F66F7F" w:rsidP="00246ECC">
            <w:pPr>
              <w:pStyle w:val="Heading2"/>
              <w:rPr>
                <w:sz w:val="14"/>
                <w:szCs w:val="14"/>
              </w:rPr>
            </w:pPr>
            <w:r w:rsidRPr="00B60B9D">
              <w:rPr>
                <w:sz w:val="14"/>
                <w:szCs w:val="14"/>
              </w:rPr>
              <w:t xml:space="preserve">Multi-Use </w:t>
            </w:r>
            <w:r w:rsidR="00EF310A">
              <w:rPr>
                <w:sz w:val="14"/>
                <w:szCs w:val="14"/>
              </w:rPr>
              <w:t>Computer Vision</w:t>
            </w:r>
            <w:r w:rsidRPr="00B60B9D">
              <w:rPr>
                <w:sz w:val="14"/>
                <w:szCs w:val="14"/>
              </w:rPr>
              <w:t xml:space="preserve"> App (</w:t>
            </w:r>
            <w:r w:rsidR="00583C55">
              <w:rPr>
                <w:sz w:val="14"/>
                <w:szCs w:val="14"/>
              </w:rPr>
              <w:t>React-Native-Image-Classifie</w:t>
            </w:r>
            <w:r w:rsidR="00A75FD0">
              <w:rPr>
                <w:sz w:val="14"/>
                <w:szCs w:val="14"/>
              </w:rPr>
              <w:t>r</w:t>
            </w:r>
            <w:r w:rsidRPr="00B60B9D">
              <w:rPr>
                <w:sz w:val="14"/>
                <w:szCs w:val="14"/>
              </w:rPr>
              <w:t>)</w:t>
            </w:r>
          </w:p>
        </w:tc>
        <w:tc>
          <w:tcPr>
            <w:tcW w:w="2213" w:type="dxa"/>
          </w:tcPr>
          <w:p w14:paraId="2FBED89C" w14:textId="5C9162BB" w:rsidR="00300698" w:rsidRPr="00B60B9D" w:rsidRDefault="00300698" w:rsidP="00246ECC">
            <w:pPr>
              <w:pStyle w:val="Dates"/>
              <w:rPr>
                <w:sz w:val="14"/>
                <w:szCs w:val="14"/>
              </w:rPr>
            </w:pPr>
          </w:p>
        </w:tc>
      </w:tr>
    </w:tbl>
    <w:p w14:paraId="5FE7D7C6" w14:textId="49F162A5" w:rsidR="00300698" w:rsidRPr="00B60B9D" w:rsidRDefault="00F66F7F" w:rsidP="00300698">
      <w:pPr>
        <w:pStyle w:val="Location"/>
        <w:rPr>
          <w:sz w:val="14"/>
          <w:szCs w:val="14"/>
        </w:rPr>
      </w:pPr>
      <w:r w:rsidRPr="00B60B9D">
        <w:rPr>
          <w:sz w:val="14"/>
          <w:szCs w:val="14"/>
        </w:rPr>
        <w:t>Used: JavaScript, React Native, TensorFlow, RN Navigation, RN Camera</w:t>
      </w:r>
    </w:p>
    <w:p w14:paraId="5C4DA124" w14:textId="04909429" w:rsidR="00300698" w:rsidRPr="00B60B9D" w:rsidRDefault="00A75FD0" w:rsidP="00300698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>Developed</w:t>
      </w:r>
      <w:r w:rsidR="00F66F7F" w:rsidRPr="00B60B9D">
        <w:rPr>
          <w:sz w:val="14"/>
          <w:szCs w:val="14"/>
        </w:rPr>
        <w:t xml:space="preserve"> a mobile application that can identify species o</w:t>
      </w:r>
      <w:r w:rsidR="0013755E">
        <w:rPr>
          <w:sz w:val="14"/>
          <w:szCs w:val="14"/>
        </w:rPr>
        <w:t>f</w:t>
      </w:r>
      <w:r w:rsidR="00F66F7F" w:rsidRPr="00B60B9D">
        <w:rPr>
          <w:sz w:val="14"/>
          <w:szCs w:val="14"/>
        </w:rPr>
        <w:t xml:space="preserve"> plants and animals, identify everyday objects, scan QR codes, save photos, and identify specific colors in a photo</w:t>
      </w:r>
    </w:p>
    <w:p w14:paraId="292BD698" w14:textId="0E7702F1" w:rsidR="00300698" w:rsidRPr="00B60B9D" w:rsidRDefault="00A75FD0" w:rsidP="00300698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>Utilized</w:t>
      </w:r>
      <w:r w:rsidR="00F66F7F" w:rsidRPr="00B60B9D">
        <w:rPr>
          <w:sz w:val="14"/>
          <w:szCs w:val="14"/>
        </w:rPr>
        <w:t xml:space="preserve"> Google TensorFlow’s Mobile Net model containing 1000 classes for</w:t>
      </w:r>
      <w:r w:rsidR="005B1614">
        <w:rPr>
          <w:sz w:val="14"/>
          <w:szCs w:val="14"/>
        </w:rPr>
        <w:t xml:space="preserve"> CNN</w:t>
      </w:r>
      <w:r w:rsidR="00F66F7F" w:rsidRPr="00B60B9D">
        <w:rPr>
          <w:sz w:val="14"/>
          <w:szCs w:val="14"/>
        </w:rPr>
        <w:t xml:space="preserve"> classification</w:t>
      </w:r>
    </w:p>
    <w:p w14:paraId="11D44A02" w14:textId="012D08B7" w:rsidR="00300698" w:rsidRPr="00B60B9D" w:rsidRDefault="00A75FD0" w:rsidP="00300698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>Integrated</w:t>
      </w:r>
      <w:r w:rsidR="00F66F7F" w:rsidRPr="00B60B9D">
        <w:rPr>
          <w:sz w:val="14"/>
          <w:szCs w:val="14"/>
        </w:rPr>
        <w:t xml:space="preserve"> React Native Navigation to navigate between screens and Camera for photo capture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6566"/>
        <w:gridCol w:w="2182"/>
      </w:tblGrid>
      <w:tr w:rsidR="00300698" w:rsidRPr="00B60B9D" w14:paraId="082FC5EB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1827D877" w14:textId="1DD4FA7E" w:rsidR="00300698" w:rsidRPr="00B60B9D" w:rsidRDefault="002C58EB" w:rsidP="007D5AB6">
            <w:pPr>
              <w:pStyle w:val="Heading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Original Music Generator</w:t>
            </w:r>
            <w:r w:rsidR="00583C55">
              <w:rPr>
                <w:sz w:val="14"/>
                <w:szCs w:val="14"/>
              </w:rPr>
              <w:t xml:space="preserve"> (AI-Singer)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BA80760" w14:textId="79E0E761" w:rsidR="00300698" w:rsidRPr="00B60B9D" w:rsidRDefault="00300698" w:rsidP="006962EF">
            <w:pPr>
              <w:pStyle w:val="Dates"/>
              <w:rPr>
                <w:sz w:val="14"/>
                <w:szCs w:val="14"/>
              </w:rPr>
            </w:pPr>
          </w:p>
        </w:tc>
      </w:tr>
    </w:tbl>
    <w:p w14:paraId="2BC88C42" w14:textId="1E44BCE9" w:rsidR="00300698" w:rsidRPr="00B60B9D" w:rsidRDefault="002C58EB" w:rsidP="00300698">
      <w:pPr>
        <w:pStyle w:val="Location"/>
        <w:rPr>
          <w:i w:val="0"/>
          <w:sz w:val="14"/>
          <w:szCs w:val="14"/>
        </w:rPr>
      </w:pPr>
      <w:r>
        <w:rPr>
          <w:sz w:val="14"/>
          <w:szCs w:val="14"/>
        </w:rPr>
        <w:t>Used: Python TensorFlow, Beautiful Soup, Requests, NumPy</w:t>
      </w:r>
    </w:p>
    <w:p w14:paraId="47B9892E" w14:textId="12B5DBC1" w:rsidR="00300698" w:rsidRPr="00B60B9D" w:rsidRDefault="007773EC" w:rsidP="00300698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 xml:space="preserve">Implemented </w:t>
      </w:r>
      <w:r w:rsidR="00583C55">
        <w:rPr>
          <w:sz w:val="14"/>
          <w:szCs w:val="14"/>
        </w:rPr>
        <w:t>Andrej</w:t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Karpathy’s</w:t>
      </w:r>
      <w:proofErr w:type="spellEnd"/>
      <w:r>
        <w:rPr>
          <w:sz w:val="14"/>
          <w:szCs w:val="14"/>
        </w:rPr>
        <w:t xml:space="preserve"> famous long short-term memory (LSTM) </w:t>
      </w:r>
      <w:r w:rsidR="00A75FD0">
        <w:rPr>
          <w:sz w:val="14"/>
          <w:szCs w:val="14"/>
        </w:rPr>
        <w:t>model in</w:t>
      </w:r>
      <w:r>
        <w:rPr>
          <w:sz w:val="14"/>
          <w:szCs w:val="14"/>
        </w:rPr>
        <w:t xml:space="preserve"> TensorFlow to generate original melodies and lyrics</w:t>
      </w:r>
    </w:p>
    <w:p w14:paraId="79C8733B" w14:textId="2B7693F5" w:rsidR="00583C55" w:rsidRPr="00583C55" w:rsidRDefault="007773EC" w:rsidP="00583C55">
      <w:pPr>
        <w:pStyle w:val="ListParagraph"/>
        <w:rPr>
          <w:sz w:val="14"/>
          <w:szCs w:val="14"/>
        </w:rPr>
      </w:pPr>
      <w:r>
        <w:rPr>
          <w:sz w:val="14"/>
          <w:szCs w:val="14"/>
        </w:rPr>
        <w:t xml:space="preserve">Used web scraping with Requests and Beautiful Soup 4 to collect </w:t>
      </w:r>
      <w:r w:rsidR="0030654A">
        <w:rPr>
          <w:sz w:val="14"/>
          <w:szCs w:val="14"/>
        </w:rPr>
        <w:t>top</w:t>
      </w:r>
      <w:r>
        <w:rPr>
          <w:sz w:val="14"/>
          <w:szCs w:val="14"/>
        </w:rPr>
        <w:t xml:space="preserve"> song lyrics</w:t>
      </w:r>
      <w:r w:rsidR="0030654A">
        <w:rPr>
          <w:sz w:val="14"/>
          <w:szCs w:val="14"/>
        </w:rPr>
        <w:t xml:space="preserve"> online</w:t>
      </w:r>
    </w:p>
    <w:p w14:paraId="740DF7AA" w14:textId="0F5D2398" w:rsidR="00300698" w:rsidRPr="00B60B9D" w:rsidRDefault="00DB7AAF" w:rsidP="00300698">
      <w:pPr>
        <w:pStyle w:val="Heading1"/>
        <w:rPr>
          <w:sz w:val="14"/>
          <w:szCs w:val="14"/>
        </w:rPr>
      </w:pPr>
      <w:r>
        <w:rPr>
          <w:sz w:val="14"/>
          <w:szCs w:val="14"/>
        </w:rPr>
        <w:t>Summary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640"/>
      </w:tblGrid>
      <w:tr w:rsidR="00DB7AAF" w:rsidRPr="00B60B9D" w14:paraId="4EF2E1F3" w14:textId="77777777" w:rsidTr="0037479F">
        <w:trPr>
          <w:trHeight w:val="217"/>
        </w:trPr>
        <w:tc>
          <w:tcPr>
            <w:tcW w:w="8640" w:type="dxa"/>
          </w:tcPr>
          <w:p w14:paraId="33861B3D" w14:textId="5221B4FA" w:rsidR="00DB7AAF" w:rsidRPr="00DB7AAF" w:rsidRDefault="00DB7AAF" w:rsidP="00DB7AAF">
            <w:p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 have a large amount of experience </w:t>
            </w:r>
            <w:r w:rsidR="00214F86">
              <w:rPr>
                <w:sz w:val="14"/>
                <w:szCs w:val="14"/>
              </w:rPr>
              <w:t xml:space="preserve">writing Python scripts, </w:t>
            </w:r>
            <w:r>
              <w:rPr>
                <w:sz w:val="14"/>
                <w:szCs w:val="14"/>
              </w:rPr>
              <w:t xml:space="preserve">deploying </w:t>
            </w:r>
            <w:r w:rsidR="005E7E2D">
              <w:rPr>
                <w:sz w:val="14"/>
                <w:szCs w:val="14"/>
              </w:rPr>
              <w:t xml:space="preserve">ML </w:t>
            </w:r>
            <w:r>
              <w:rPr>
                <w:sz w:val="14"/>
                <w:szCs w:val="14"/>
              </w:rPr>
              <w:t xml:space="preserve">models in projects, mobile applications, </w:t>
            </w:r>
            <w:r w:rsidR="005E7E2D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 xml:space="preserve">web </w:t>
            </w:r>
            <w:r w:rsidR="005E7E2D">
              <w:rPr>
                <w:sz w:val="14"/>
                <w:szCs w:val="14"/>
              </w:rPr>
              <w:t xml:space="preserve">applications, and </w:t>
            </w:r>
            <w:r w:rsidR="00214F86">
              <w:rPr>
                <w:sz w:val="14"/>
                <w:szCs w:val="14"/>
              </w:rPr>
              <w:t>building out data pipelines</w:t>
            </w:r>
            <w:r>
              <w:rPr>
                <w:sz w:val="14"/>
                <w:szCs w:val="14"/>
              </w:rPr>
              <w:t xml:space="preserve">. I </w:t>
            </w:r>
            <w:r w:rsidR="005E7E2D">
              <w:rPr>
                <w:sz w:val="14"/>
                <w:szCs w:val="14"/>
              </w:rPr>
              <w:t>possess</w:t>
            </w:r>
            <w:r>
              <w:rPr>
                <w:sz w:val="14"/>
                <w:szCs w:val="14"/>
              </w:rPr>
              <w:t xml:space="preserve"> excellent communication skills, a </w:t>
            </w:r>
            <w:r w:rsidR="005E7E2D">
              <w:rPr>
                <w:sz w:val="14"/>
                <w:szCs w:val="14"/>
              </w:rPr>
              <w:t>hard-working</w:t>
            </w:r>
            <w:r>
              <w:rPr>
                <w:sz w:val="14"/>
                <w:szCs w:val="14"/>
              </w:rPr>
              <w:t xml:space="preserve"> mentality, and an aptitude for picking up new skills and practices.</w:t>
            </w:r>
            <w:r w:rsidR="005E7E2D">
              <w:rPr>
                <w:sz w:val="14"/>
                <w:szCs w:val="14"/>
              </w:rPr>
              <w:t xml:space="preserve"> My professional experience has given me insight into what it means to get things done, work with others, and has </w:t>
            </w:r>
            <w:r w:rsidR="00214F86">
              <w:rPr>
                <w:sz w:val="14"/>
                <w:szCs w:val="14"/>
              </w:rPr>
              <w:t xml:space="preserve">provided me with an </w:t>
            </w:r>
            <w:r w:rsidR="000C2DE7">
              <w:rPr>
                <w:sz w:val="14"/>
                <w:szCs w:val="14"/>
              </w:rPr>
              <w:t>ever-growing</w:t>
            </w:r>
            <w:r w:rsidR="00214F86">
              <w:rPr>
                <w:sz w:val="14"/>
                <w:szCs w:val="14"/>
              </w:rPr>
              <w:t xml:space="preserve"> suite of tools to use on the job.</w:t>
            </w:r>
          </w:p>
        </w:tc>
      </w:tr>
    </w:tbl>
    <w:p w14:paraId="56D30D8E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E7AC" w14:textId="77777777" w:rsidR="007F6F32" w:rsidRDefault="007F6F32" w:rsidP="00580C51">
      <w:pPr>
        <w:spacing w:before="0" w:after="0" w:line="240" w:lineRule="auto"/>
      </w:pPr>
      <w:r>
        <w:separator/>
      </w:r>
    </w:p>
  </w:endnote>
  <w:endnote w:type="continuationSeparator" w:id="0">
    <w:p w14:paraId="6B8BE92C" w14:textId="77777777" w:rsidR="007F6F32" w:rsidRDefault="007F6F3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BE06" w14:textId="77777777" w:rsidR="007F6F32" w:rsidRDefault="007F6F3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85038EA" w14:textId="77777777" w:rsidR="007F6F32" w:rsidRDefault="007F6F3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F323E"/>
    <w:multiLevelType w:val="hybridMultilevel"/>
    <w:tmpl w:val="532C2D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FD516A9"/>
    <w:multiLevelType w:val="hybridMultilevel"/>
    <w:tmpl w:val="1BDC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C1260"/>
    <w:multiLevelType w:val="hybridMultilevel"/>
    <w:tmpl w:val="1FC2CE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15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7753"/>
    <w:rsid w:val="000022EB"/>
    <w:rsid w:val="00010D5D"/>
    <w:rsid w:val="000214BD"/>
    <w:rsid w:val="00024684"/>
    <w:rsid w:val="00033380"/>
    <w:rsid w:val="00034F0A"/>
    <w:rsid w:val="000374C6"/>
    <w:rsid w:val="0006276C"/>
    <w:rsid w:val="0006452F"/>
    <w:rsid w:val="000701B2"/>
    <w:rsid w:val="00075E73"/>
    <w:rsid w:val="00081583"/>
    <w:rsid w:val="000B0EE9"/>
    <w:rsid w:val="000C2DE7"/>
    <w:rsid w:val="000C5AC6"/>
    <w:rsid w:val="0010077D"/>
    <w:rsid w:val="00112D33"/>
    <w:rsid w:val="00116379"/>
    <w:rsid w:val="00120BF9"/>
    <w:rsid w:val="0013567F"/>
    <w:rsid w:val="0013755E"/>
    <w:rsid w:val="00165BAF"/>
    <w:rsid w:val="00166AD6"/>
    <w:rsid w:val="00177AA8"/>
    <w:rsid w:val="001B4B27"/>
    <w:rsid w:val="001C596A"/>
    <w:rsid w:val="001F4DCB"/>
    <w:rsid w:val="00214F86"/>
    <w:rsid w:val="00246ECC"/>
    <w:rsid w:val="0025418C"/>
    <w:rsid w:val="00261878"/>
    <w:rsid w:val="00264F92"/>
    <w:rsid w:val="002905BC"/>
    <w:rsid w:val="002911C8"/>
    <w:rsid w:val="002A0B18"/>
    <w:rsid w:val="002C58EB"/>
    <w:rsid w:val="002F24D5"/>
    <w:rsid w:val="00300698"/>
    <w:rsid w:val="00301257"/>
    <w:rsid w:val="00302C76"/>
    <w:rsid w:val="0030654A"/>
    <w:rsid w:val="00306C2A"/>
    <w:rsid w:val="00323AAA"/>
    <w:rsid w:val="0034319E"/>
    <w:rsid w:val="00361AFB"/>
    <w:rsid w:val="003626D2"/>
    <w:rsid w:val="0037479F"/>
    <w:rsid w:val="00374E86"/>
    <w:rsid w:val="00375877"/>
    <w:rsid w:val="003D23B2"/>
    <w:rsid w:val="003F5303"/>
    <w:rsid w:val="003F568A"/>
    <w:rsid w:val="0041118B"/>
    <w:rsid w:val="0047345A"/>
    <w:rsid w:val="00480D43"/>
    <w:rsid w:val="004D6619"/>
    <w:rsid w:val="00510E4B"/>
    <w:rsid w:val="005168AD"/>
    <w:rsid w:val="00557584"/>
    <w:rsid w:val="0057277C"/>
    <w:rsid w:val="00580C51"/>
    <w:rsid w:val="00583C55"/>
    <w:rsid w:val="005B1614"/>
    <w:rsid w:val="005C0355"/>
    <w:rsid w:val="005C5D33"/>
    <w:rsid w:val="005D68F4"/>
    <w:rsid w:val="005E7E2D"/>
    <w:rsid w:val="006962EF"/>
    <w:rsid w:val="006A6A77"/>
    <w:rsid w:val="006B70FD"/>
    <w:rsid w:val="006C42F9"/>
    <w:rsid w:val="006E2432"/>
    <w:rsid w:val="007001D6"/>
    <w:rsid w:val="00723045"/>
    <w:rsid w:val="007773EC"/>
    <w:rsid w:val="00790D50"/>
    <w:rsid w:val="007A2F12"/>
    <w:rsid w:val="007C5B9E"/>
    <w:rsid w:val="007D5AB6"/>
    <w:rsid w:val="007E5133"/>
    <w:rsid w:val="007E5CA0"/>
    <w:rsid w:val="007F6F32"/>
    <w:rsid w:val="00812418"/>
    <w:rsid w:val="0085187F"/>
    <w:rsid w:val="008639EB"/>
    <w:rsid w:val="00866CF9"/>
    <w:rsid w:val="008D40A4"/>
    <w:rsid w:val="008E18D5"/>
    <w:rsid w:val="008E4FDE"/>
    <w:rsid w:val="0090731C"/>
    <w:rsid w:val="00907793"/>
    <w:rsid w:val="009077DC"/>
    <w:rsid w:val="00942976"/>
    <w:rsid w:val="009548CA"/>
    <w:rsid w:val="009576CD"/>
    <w:rsid w:val="00987217"/>
    <w:rsid w:val="009C5107"/>
    <w:rsid w:val="00A07D6A"/>
    <w:rsid w:val="00A75FD0"/>
    <w:rsid w:val="00A84E65"/>
    <w:rsid w:val="00AA1ACB"/>
    <w:rsid w:val="00AC26FD"/>
    <w:rsid w:val="00AF0D04"/>
    <w:rsid w:val="00AF1168"/>
    <w:rsid w:val="00AF333C"/>
    <w:rsid w:val="00B33C06"/>
    <w:rsid w:val="00B54803"/>
    <w:rsid w:val="00B60B9D"/>
    <w:rsid w:val="00B97A1E"/>
    <w:rsid w:val="00BA1EE0"/>
    <w:rsid w:val="00BB2B3D"/>
    <w:rsid w:val="00BC249D"/>
    <w:rsid w:val="00BD5635"/>
    <w:rsid w:val="00C069B4"/>
    <w:rsid w:val="00C17753"/>
    <w:rsid w:val="00C302EE"/>
    <w:rsid w:val="00C55F0B"/>
    <w:rsid w:val="00C57C87"/>
    <w:rsid w:val="00C66E45"/>
    <w:rsid w:val="00C92B57"/>
    <w:rsid w:val="00CD22BE"/>
    <w:rsid w:val="00D237C1"/>
    <w:rsid w:val="00D3324E"/>
    <w:rsid w:val="00D449BA"/>
    <w:rsid w:val="00D4662D"/>
    <w:rsid w:val="00D51F6C"/>
    <w:rsid w:val="00D720EA"/>
    <w:rsid w:val="00D97489"/>
    <w:rsid w:val="00DB7AAF"/>
    <w:rsid w:val="00DE7766"/>
    <w:rsid w:val="00E33FCE"/>
    <w:rsid w:val="00E54877"/>
    <w:rsid w:val="00E64C2A"/>
    <w:rsid w:val="00E85ACE"/>
    <w:rsid w:val="00EA3223"/>
    <w:rsid w:val="00EE12A8"/>
    <w:rsid w:val="00EF1C54"/>
    <w:rsid w:val="00EF310A"/>
    <w:rsid w:val="00F25702"/>
    <w:rsid w:val="00F4070D"/>
    <w:rsid w:val="00F510D1"/>
    <w:rsid w:val="00F66F7F"/>
    <w:rsid w:val="00FB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27727"/>
  <w15:docId w15:val="{9D527DA3-A698-490A-9D37-5F6C449C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4F86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C177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7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40A4"/>
    <w:rPr>
      <w:rFonts w:asciiTheme="minorHAnsi" w:hAnsiTheme="minorHAnsi"/>
      <w:b/>
      <w:spacing w:val="10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3065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son-choi-29b5472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nnis-B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chor-ai.onl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on%20Choi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62FA14B9C445839CA68078499B7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C4DD-EA37-4B4A-BD51-5DA645C0D891}"/>
      </w:docPartPr>
      <w:docPartBody>
        <w:p w:rsidR="00501F05" w:rsidRDefault="007C0DC1">
          <w:pPr>
            <w:pStyle w:val="3176075364834229AE6FE321D1FB9797"/>
          </w:pPr>
          <w:r>
            <w:t>Computer skills</w:t>
          </w:r>
        </w:p>
      </w:docPartBody>
    </w:docPart>
    <w:docPart>
      <w:docPartPr>
        <w:name w:val="5FAF23554E9D4A5986E5976EA4B60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F74E6-05B9-426C-8BF4-28721CC7F6D1}"/>
      </w:docPartPr>
      <w:docPartBody>
        <w:p w:rsidR="00501F05" w:rsidRDefault="007C0DC1">
          <w:pPr>
            <w:pStyle w:val="BCB0DC248F664374B74C911BFF9DABA0"/>
          </w:pPr>
          <w:r w:rsidRPr="00116379">
            <w:t>Languages</w:t>
          </w:r>
        </w:p>
      </w:docPartBody>
    </w:docPart>
    <w:docPart>
      <w:docPartPr>
        <w:name w:val="CC807C2B25C440378F59D665FEAE3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19F3-21DA-4A28-9C10-E0ECF80B6C21}"/>
      </w:docPartPr>
      <w:docPartBody>
        <w:p w:rsidR="00501F05" w:rsidRDefault="007C0DC1">
          <w:pPr>
            <w:pStyle w:val="F55C3FD175CE4F979C74B8C79B4466D4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E"/>
    <w:rsid w:val="00330699"/>
    <w:rsid w:val="003C666E"/>
    <w:rsid w:val="00400155"/>
    <w:rsid w:val="00501F05"/>
    <w:rsid w:val="006862E9"/>
    <w:rsid w:val="007C0DC1"/>
    <w:rsid w:val="007C69C6"/>
    <w:rsid w:val="00D32334"/>
    <w:rsid w:val="00D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6075364834229AE6FE321D1FB9797">
    <w:name w:val="3176075364834229AE6FE321D1FB9797"/>
  </w:style>
  <w:style w:type="paragraph" w:customStyle="1" w:styleId="BCB0DC248F664374B74C911BFF9DABA0">
    <w:name w:val="BCB0DC248F664374B74C911BFF9DABA0"/>
  </w:style>
  <w:style w:type="paragraph" w:customStyle="1" w:styleId="F55C3FD175CE4F979C74B8C79B4466D4">
    <w:name w:val="F55C3FD175CE4F979C74B8C79B446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902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Choi</dc:creator>
  <cp:keywords/>
  <dc:description/>
  <cp:lastModifiedBy>Mason Choi</cp:lastModifiedBy>
  <cp:revision>41</cp:revision>
  <dcterms:created xsi:type="dcterms:W3CDTF">2021-10-01T00:58:00Z</dcterms:created>
  <dcterms:modified xsi:type="dcterms:W3CDTF">2022-03-18T19:10:00Z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